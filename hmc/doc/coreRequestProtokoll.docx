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B1A" w:rsidRPr="00106BB8" w:rsidRDefault="007C1A4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>
            <wp:extent cx="5486400" cy="3200400"/>
            <wp:effectExtent l="0" t="19050" r="0" b="1905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C45B1A" w:rsidRPr="00106B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A42"/>
    <w:rsid w:val="000B27D4"/>
    <w:rsid w:val="00106BB8"/>
    <w:rsid w:val="003807B0"/>
    <w:rsid w:val="006C5013"/>
    <w:rsid w:val="00746F0E"/>
    <w:rsid w:val="007C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1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1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15CF9C-BC04-4488-8668-4F85FCF83F86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E8C6DF7B-DC17-4C89-8A44-8BF5C357BB26}">
      <dgm:prSet phldrT="[Text]"/>
      <dgm:spPr/>
      <dgm:t>
        <a:bodyPr/>
        <a:lstStyle/>
        <a:p>
          <a:r>
            <a:rPr lang="de-DE"/>
            <a:t>Core Request (serial string)</a:t>
          </a:r>
        </a:p>
      </dgm:t>
    </dgm:pt>
    <dgm:pt modelId="{9E6489CD-3DF5-4F6B-8A88-A585D9F71F89}" type="parTrans" cxnId="{32F03A3B-7D2A-418C-8473-D722F6345894}">
      <dgm:prSet/>
      <dgm:spPr/>
      <dgm:t>
        <a:bodyPr/>
        <a:lstStyle/>
        <a:p>
          <a:endParaRPr lang="de-DE"/>
        </a:p>
      </dgm:t>
    </dgm:pt>
    <dgm:pt modelId="{9A701B64-F42F-410D-B7E4-FAE92D869C3E}" type="sibTrans" cxnId="{32F03A3B-7D2A-418C-8473-D722F6345894}">
      <dgm:prSet/>
      <dgm:spPr/>
      <dgm:t>
        <a:bodyPr/>
        <a:lstStyle/>
        <a:p>
          <a:endParaRPr lang="de-DE"/>
        </a:p>
      </dgm:t>
    </dgm:pt>
    <dgm:pt modelId="{502FDE75-ED8B-4113-84FE-C6DC851CEEED}">
      <dgm:prSet phldrT="[Text]"/>
      <dgm:spPr/>
      <dgm:t>
        <a:bodyPr/>
        <a:lstStyle/>
        <a:p>
          <a:r>
            <a:rPr lang="de-DE"/>
            <a:t>user=strg(UserName)</a:t>
          </a:r>
        </a:p>
      </dgm:t>
    </dgm:pt>
    <dgm:pt modelId="{978F406C-5C80-448D-82D3-B8F248414250}" type="parTrans" cxnId="{0800466E-F435-465A-AFA0-2609116B8D0F}">
      <dgm:prSet/>
      <dgm:spPr/>
      <dgm:t>
        <a:bodyPr/>
        <a:lstStyle/>
        <a:p>
          <a:endParaRPr lang="de-DE"/>
        </a:p>
      </dgm:t>
    </dgm:pt>
    <dgm:pt modelId="{374F9BAC-2C64-418E-A58E-112B7C8652AC}" type="sibTrans" cxnId="{0800466E-F435-465A-AFA0-2609116B8D0F}">
      <dgm:prSet/>
      <dgm:spPr/>
      <dgm:t>
        <a:bodyPr/>
        <a:lstStyle/>
        <a:p>
          <a:endParaRPr lang="de-DE"/>
        </a:p>
      </dgm:t>
    </dgm:pt>
    <dgm:pt modelId="{13738B46-F255-4377-AA29-E3ECD1AC2BCC}">
      <dgm:prSet phldrT="[Text]"/>
      <dgm:spPr/>
      <dgm:t>
        <a:bodyPr/>
        <a:lstStyle/>
        <a:p>
          <a:r>
            <a:rPr lang="de-DE"/>
            <a:t>data={}</a:t>
          </a:r>
        </a:p>
      </dgm:t>
    </dgm:pt>
    <dgm:pt modelId="{62EFA926-98BE-4A75-951E-F7D8898C7555}" type="parTrans" cxnId="{27CA62BE-3800-4AC5-B5E4-56940C4AB1B4}">
      <dgm:prSet/>
      <dgm:spPr/>
      <dgm:t>
        <a:bodyPr/>
        <a:lstStyle/>
        <a:p>
          <a:endParaRPr lang="de-DE"/>
        </a:p>
      </dgm:t>
    </dgm:pt>
    <dgm:pt modelId="{5819C82D-FD30-414E-91C6-41BF59BDCB6A}" type="sibTrans" cxnId="{27CA62BE-3800-4AC5-B5E4-56940C4AB1B4}">
      <dgm:prSet/>
      <dgm:spPr/>
      <dgm:t>
        <a:bodyPr/>
        <a:lstStyle/>
        <a:p>
          <a:endParaRPr lang="de-DE"/>
        </a:p>
      </dgm:t>
    </dgm:pt>
    <dgm:pt modelId="{AE923167-FA75-4B04-9E9F-E9BC1E08CD44}">
      <dgm:prSet phldrT="[Text]"/>
      <dgm:spPr/>
      <dgm:t>
        <a:bodyPr/>
        <a:lstStyle/>
        <a:p>
          <a:r>
            <a:rPr lang="de-DE"/>
            <a:t>data (jason as decoded serial string)</a:t>
          </a:r>
        </a:p>
      </dgm:t>
    </dgm:pt>
    <dgm:pt modelId="{FCBC2121-244E-4DD8-8679-0D43FCA664F2}" type="parTrans" cxnId="{1CDF44AA-7656-45CB-A258-4F16EC896D89}">
      <dgm:prSet/>
      <dgm:spPr/>
      <dgm:t>
        <a:bodyPr/>
        <a:lstStyle/>
        <a:p>
          <a:endParaRPr lang="de-DE"/>
        </a:p>
      </dgm:t>
    </dgm:pt>
    <dgm:pt modelId="{17374C53-DC78-4BFE-BEA3-565563B7F6B2}" type="sibTrans" cxnId="{1CDF44AA-7656-45CB-A258-4F16EC896D89}">
      <dgm:prSet/>
      <dgm:spPr/>
      <dgm:t>
        <a:bodyPr/>
        <a:lstStyle/>
        <a:p>
          <a:endParaRPr lang="de-DE"/>
        </a:p>
      </dgm:t>
    </dgm:pt>
    <dgm:pt modelId="{82BA838F-81EA-449F-98DC-B3742496AAFE}">
      <dgm:prSet phldrT="[Text]"/>
      <dgm:spPr/>
      <dgm:t>
        <a:bodyPr/>
        <a:lstStyle/>
        <a:p>
          <a:r>
            <a:rPr lang="de-DE"/>
            <a:t>protokoll=int (Protokoll Version)</a:t>
          </a:r>
        </a:p>
      </dgm:t>
    </dgm:pt>
    <dgm:pt modelId="{FE05C237-CAF1-4A03-8399-D5F9E27BC0DA}" type="parTrans" cxnId="{9A87651C-2A0B-4C01-9592-415CAFDD69D1}">
      <dgm:prSet/>
      <dgm:spPr/>
      <dgm:t>
        <a:bodyPr/>
        <a:lstStyle/>
        <a:p>
          <a:endParaRPr lang="de-DE"/>
        </a:p>
      </dgm:t>
    </dgm:pt>
    <dgm:pt modelId="{5DA40264-9C95-450F-B9A9-667B9B024638}" type="sibTrans" cxnId="{9A87651C-2A0B-4C01-9592-415CAFDD69D1}">
      <dgm:prSet/>
      <dgm:spPr/>
      <dgm:t>
        <a:bodyPr/>
        <a:lstStyle/>
        <a:p>
          <a:endParaRPr lang="de-DE"/>
        </a:p>
      </dgm:t>
    </dgm:pt>
    <dgm:pt modelId="{4A5804BC-3967-41FF-9AC8-B77AC43D5D60}">
      <dgm:prSet phldrT="[Text]"/>
      <dgm:spPr/>
      <dgm:t>
        <a:bodyPr/>
        <a:lstStyle/>
        <a:p>
          <a:r>
            <a:rPr lang="de-DE"/>
            <a:t>password=strg(password)</a:t>
          </a:r>
        </a:p>
      </dgm:t>
    </dgm:pt>
    <dgm:pt modelId="{29CAAB51-FC90-4ECD-B145-638748D60ED9}" type="parTrans" cxnId="{D5822EA5-21B7-4A55-BBC8-C818825770D9}">
      <dgm:prSet/>
      <dgm:spPr/>
      <dgm:t>
        <a:bodyPr/>
        <a:lstStyle/>
        <a:p>
          <a:endParaRPr lang="de-DE"/>
        </a:p>
      </dgm:t>
    </dgm:pt>
    <dgm:pt modelId="{B6390879-70C7-4969-8049-8A59A25FFD41}" type="sibTrans" cxnId="{D5822EA5-21B7-4A55-BBC8-C818825770D9}">
      <dgm:prSet/>
      <dgm:spPr/>
      <dgm:t>
        <a:bodyPr/>
        <a:lstStyle/>
        <a:p>
          <a:endParaRPr lang="de-DE"/>
        </a:p>
      </dgm:t>
    </dgm:pt>
    <dgm:pt modelId="{DA8EE31A-F50C-40EA-93DB-D5876FA93F43}">
      <dgm:prSet phldrT="[Text]"/>
      <dgm:spPr/>
      <dgm:t>
        <a:bodyPr/>
        <a:lstStyle/>
        <a:p>
          <a:r>
            <a:rPr lang="de-DE"/>
            <a:t>request={}</a:t>
          </a:r>
        </a:p>
      </dgm:t>
    </dgm:pt>
    <dgm:pt modelId="{953FB1D9-277D-4AC9-B76D-6C7FAA953EAB}" type="parTrans" cxnId="{48852F79-ED7A-4C25-BEF5-EFB36DE13D6C}">
      <dgm:prSet/>
      <dgm:spPr/>
      <dgm:t>
        <a:bodyPr/>
        <a:lstStyle/>
        <a:p>
          <a:endParaRPr lang="de-DE"/>
        </a:p>
      </dgm:t>
    </dgm:pt>
    <dgm:pt modelId="{CE632B53-0528-418C-81F5-5E60918744D0}" type="sibTrans" cxnId="{48852F79-ED7A-4C25-BEF5-EFB36DE13D6C}">
      <dgm:prSet/>
      <dgm:spPr/>
      <dgm:t>
        <a:bodyPr/>
        <a:lstStyle/>
        <a:p>
          <a:endParaRPr lang="de-DE"/>
        </a:p>
      </dgm:t>
    </dgm:pt>
    <dgm:pt modelId="{BD55F149-F2E7-49B6-B676-6F1FE5FF9A35}">
      <dgm:prSet phldrT="[Text]"/>
      <dgm:spPr/>
      <dgm:t>
        <a:bodyPr/>
        <a:lstStyle/>
        <a:p>
          <a:r>
            <a:rPr lang="de-DE"/>
            <a:t>... divernts vars</a:t>
          </a:r>
        </a:p>
      </dgm:t>
    </dgm:pt>
    <dgm:pt modelId="{099249A4-DD3B-4455-B70A-5C2B7EDA3E84}">
      <dgm:prSet phldrT="[Text]"/>
      <dgm:spPr/>
      <dgm:t>
        <a:bodyPr/>
        <a:lstStyle/>
        <a:p>
          <a:r>
            <a:rPr lang="de-DE"/>
            <a:t>function=strg(called function)</a:t>
          </a:r>
        </a:p>
      </dgm:t>
    </dgm:pt>
    <dgm:pt modelId="{D0EB863A-B993-47FA-AF68-2C34E3F39C7F}">
      <dgm:prSet phldrT="[Text]"/>
      <dgm:spPr/>
      <dgm:t>
        <a:bodyPr/>
        <a:lstStyle/>
        <a:p>
          <a:r>
            <a:rPr lang="de-DE"/>
            <a:t>request </a:t>
          </a:r>
        </a:p>
      </dgm:t>
    </dgm:pt>
    <dgm:pt modelId="{A8F54BF0-C652-4BC6-812C-5624BB7E207B}" type="sibTrans" cxnId="{25829515-B834-48AF-94D3-A21D51988EFA}">
      <dgm:prSet/>
      <dgm:spPr/>
      <dgm:t>
        <a:bodyPr/>
        <a:lstStyle/>
        <a:p>
          <a:endParaRPr lang="de-DE"/>
        </a:p>
      </dgm:t>
    </dgm:pt>
    <dgm:pt modelId="{F43BB525-632E-4A58-A5D9-B945A13FF5EB}" type="parTrans" cxnId="{25829515-B834-48AF-94D3-A21D51988EFA}">
      <dgm:prSet/>
      <dgm:spPr/>
      <dgm:t>
        <a:bodyPr/>
        <a:lstStyle/>
        <a:p>
          <a:endParaRPr lang="de-DE"/>
        </a:p>
      </dgm:t>
    </dgm:pt>
    <dgm:pt modelId="{7D3A18D4-F1D3-4B89-9839-41F18388A8CC}" type="sibTrans" cxnId="{D40B5758-6BA4-4985-897F-01F7B0637935}">
      <dgm:prSet/>
      <dgm:spPr/>
      <dgm:t>
        <a:bodyPr/>
        <a:lstStyle/>
        <a:p>
          <a:endParaRPr lang="de-DE"/>
        </a:p>
      </dgm:t>
    </dgm:pt>
    <dgm:pt modelId="{551A5B66-02AB-4D22-B57E-C845BB2EC1CC}" type="parTrans" cxnId="{D40B5758-6BA4-4985-897F-01F7B0637935}">
      <dgm:prSet/>
      <dgm:spPr/>
      <dgm:t>
        <a:bodyPr/>
        <a:lstStyle/>
        <a:p>
          <a:endParaRPr lang="de-DE"/>
        </a:p>
      </dgm:t>
    </dgm:pt>
    <dgm:pt modelId="{B8EA5753-B230-42EC-AD11-C9D5546863BA}" type="sibTrans" cxnId="{37FD5AFD-18E9-4BEC-A588-B8CCE311AF36}">
      <dgm:prSet/>
      <dgm:spPr/>
      <dgm:t>
        <a:bodyPr/>
        <a:lstStyle/>
        <a:p>
          <a:endParaRPr lang="de-DE"/>
        </a:p>
      </dgm:t>
    </dgm:pt>
    <dgm:pt modelId="{ED15E014-8112-4F53-A235-8D53B40D523D}" type="parTrans" cxnId="{37FD5AFD-18E9-4BEC-A588-B8CCE311AF36}">
      <dgm:prSet/>
      <dgm:spPr/>
      <dgm:t>
        <a:bodyPr/>
        <a:lstStyle/>
        <a:p>
          <a:endParaRPr lang="de-DE"/>
        </a:p>
      </dgm:t>
    </dgm:pt>
    <dgm:pt modelId="{B23D4DE3-EA4D-4665-BF09-562A3C9B8922}" type="pres">
      <dgm:prSet presAssocID="{3815CF9C-BC04-4488-8668-4F85FCF83F86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2077FC0-B298-4CEF-8D08-8E28DD3D7841}" type="pres">
      <dgm:prSet presAssocID="{E8C6DF7B-DC17-4C89-8A44-8BF5C357BB26}" presName="root" presStyleCnt="0"/>
      <dgm:spPr/>
    </dgm:pt>
    <dgm:pt modelId="{0C97058F-FE8A-45FB-9D15-AA70F8AABED7}" type="pres">
      <dgm:prSet presAssocID="{E8C6DF7B-DC17-4C89-8A44-8BF5C357BB26}" presName="rootComposite" presStyleCnt="0"/>
      <dgm:spPr/>
    </dgm:pt>
    <dgm:pt modelId="{84A7BA29-3C47-4556-8D7C-E22FD0F63B24}" type="pres">
      <dgm:prSet presAssocID="{E8C6DF7B-DC17-4C89-8A44-8BF5C357BB26}" presName="rootText" presStyleLbl="node1" presStyleIdx="0" presStyleCnt="3"/>
      <dgm:spPr/>
      <dgm:t>
        <a:bodyPr/>
        <a:lstStyle/>
        <a:p>
          <a:endParaRPr lang="de-DE"/>
        </a:p>
      </dgm:t>
    </dgm:pt>
    <dgm:pt modelId="{AE6C092B-E566-48EE-AE82-30B86DA807E3}" type="pres">
      <dgm:prSet presAssocID="{E8C6DF7B-DC17-4C89-8A44-8BF5C357BB26}" presName="rootConnector" presStyleLbl="node1" presStyleIdx="0" presStyleCnt="3"/>
      <dgm:spPr/>
    </dgm:pt>
    <dgm:pt modelId="{39311440-F9D3-40BB-944B-44BA834A90E2}" type="pres">
      <dgm:prSet presAssocID="{E8C6DF7B-DC17-4C89-8A44-8BF5C357BB26}" presName="childShape" presStyleCnt="0"/>
      <dgm:spPr/>
    </dgm:pt>
    <dgm:pt modelId="{F7A2379D-A6B8-4CE1-969C-77DA1A4632C2}" type="pres">
      <dgm:prSet presAssocID="{978F406C-5C80-448D-82D3-B8F248414250}" presName="Name13" presStyleLbl="parChTrans1D2" presStyleIdx="0" presStyleCnt="7"/>
      <dgm:spPr/>
    </dgm:pt>
    <dgm:pt modelId="{062CD04E-A268-44CF-92C2-E1FE6D5942EE}" type="pres">
      <dgm:prSet presAssocID="{502FDE75-ED8B-4113-84FE-C6DC851CEEED}" presName="childText" presStyleLbl="bgAcc1" presStyleIdx="0" presStyleCnt="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CB6675E-B97A-45F1-A896-4DC32C9716FD}" type="pres">
      <dgm:prSet presAssocID="{FE05C237-CAF1-4A03-8399-D5F9E27BC0DA}" presName="Name13" presStyleLbl="parChTrans1D2" presStyleIdx="1" presStyleCnt="7"/>
      <dgm:spPr/>
    </dgm:pt>
    <dgm:pt modelId="{6081E3FC-F1E2-4FBE-9D83-C966E2E1CF34}" type="pres">
      <dgm:prSet presAssocID="{82BA838F-81EA-449F-98DC-B3742496AAFE}" presName="childText" presStyleLbl="bgAcc1" presStyleIdx="1" presStyleCnt="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AB72A4D-B9A2-460E-9BA3-AC30FE62D911}" type="pres">
      <dgm:prSet presAssocID="{62EFA926-98BE-4A75-951E-F7D8898C7555}" presName="Name13" presStyleLbl="parChTrans1D2" presStyleIdx="2" presStyleCnt="7"/>
      <dgm:spPr/>
    </dgm:pt>
    <dgm:pt modelId="{15E5A530-6801-4C9A-8601-3B065BC453D8}" type="pres">
      <dgm:prSet presAssocID="{13738B46-F255-4377-AA29-E3ECD1AC2BCC}" presName="childText" presStyleLbl="bgAcc1" presStyleIdx="2" presStyleCnt="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F8E7D42-13A7-4AAF-8FD8-0B3E8E0FEB6E}" type="pres">
      <dgm:prSet presAssocID="{AE923167-FA75-4B04-9E9F-E9BC1E08CD44}" presName="root" presStyleCnt="0"/>
      <dgm:spPr/>
    </dgm:pt>
    <dgm:pt modelId="{5CEE4409-6E5C-4820-9DED-18B5F4219FCC}" type="pres">
      <dgm:prSet presAssocID="{AE923167-FA75-4B04-9E9F-E9BC1E08CD44}" presName="rootComposite" presStyleCnt="0"/>
      <dgm:spPr/>
    </dgm:pt>
    <dgm:pt modelId="{37698FE3-298E-4A00-914F-BD28A0D215D9}" type="pres">
      <dgm:prSet presAssocID="{AE923167-FA75-4B04-9E9F-E9BC1E08CD44}" presName="rootText" presStyleLbl="node1" presStyleIdx="1" presStyleCnt="3"/>
      <dgm:spPr/>
      <dgm:t>
        <a:bodyPr/>
        <a:lstStyle/>
        <a:p>
          <a:endParaRPr lang="de-DE"/>
        </a:p>
      </dgm:t>
    </dgm:pt>
    <dgm:pt modelId="{F33DED61-5E1C-4063-B885-FE7F969692B4}" type="pres">
      <dgm:prSet presAssocID="{AE923167-FA75-4B04-9E9F-E9BC1E08CD44}" presName="rootConnector" presStyleLbl="node1" presStyleIdx="1" presStyleCnt="3"/>
      <dgm:spPr/>
    </dgm:pt>
    <dgm:pt modelId="{3FDC7FEA-F125-4E41-853F-91AC70B36C64}" type="pres">
      <dgm:prSet presAssocID="{AE923167-FA75-4B04-9E9F-E9BC1E08CD44}" presName="childShape" presStyleCnt="0"/>
      <dgm:spPr/>
    </dgm:pt>
    <dgm:pt modelId="{648EC3F7-5B46-487A-B191-B2CC353DA2F3}" type="pres">
      <dgm:prSet presAssocID="{29CAAB51-FC90-4ECD-B145-638748D60ED9}" presName="Name13" presStyleLbl="parChTrans1D2" presStyleIdx="3" presStyleCnt="7"/>
      <dgm:spPr/>
    </dgm:pt>
    <dgm:pt modelId="{F8F9D590-1D68-4B22-8AEF-A7E7F922E246}" type="pres">
      <dgm:prSet presAssocID="{4A5804BC-3967-41FF-9AC8-B77AC43D5D60}" presName="childText" presStyleLbl="bgAcc1" presStyleIdx="3" presStyleCnt="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2BABEF1-C56C-4191-AABC-7F074A7C1C9D}" type="pres">
      <dgm:prSet presAssocID="{953FB1D9-277D-4AC9-B76D-6C7FAA953EAB}" presName="Name13" presStyleLbl="parChTrans1D2" presStyleIdx="4" presStyleCnt="7"/>
      <dgm:spPr/>
    </dgm:pt>
    <dgm:pt modelId="{0D69C698-C5A5-4CE6-9130-A29312EC8FE2}" type="pres">
      <dgm:prSet presAssocID="{DA8EE31A-F50C-40EA-93DB-D5876FA93F43}" presName="childText" presStyleLbl="bgAcc1" presStyleIdx="4" presStyleCnt="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5F7D605-0769-4E76-9D91-AE8E6AB1C4D7}" type="pres">
      <dgm:prSet presAssocID="{D0EB863A-B993-47FA-AF68-2C34E3F39C7F}" presName="root" presStyleCnt="0"/>
      <dgm:spPr/>
    </dgm:pt>
    <dgm:pt modelId="{5F803EBF-4039-4CCB-8E22-D4104F4AA880}" type="pres">
      <dgm:prSet presAssocID="{D0EB863A-B993-47FA-AF68-2C34E3F39C7F}" presName="rootComposite" presStyleCnt="0"/>
      <dgm:spPr/>
    </dgm:pt>
    <dgm:pt modelId="{B3A56A27-8D2A-424B-B39F-FCCE2B521E5C}" type="pres">
      <dgm:prSet presAssocID="{D0EB863A-B993-47FA-AF68-2C34E3F39C7F}" presName="rootText" presStyleLbl="node1" presStyleIdx="2" presStyleCnt="3"/>
      <dgm:spPr/>
      <dgm:t>
        <a:bodyPr/>
        <a:lstStyle/>
        <a:p>
          <a:endParaRPr lang="de-DE"/>
        </a:p>
      </dgm:t>
    </dgm:pt>
    <dgm:pt modelId="{6F080624-ADC7-4CE7-9326-FE7F7E966740}" type="pres">
      <dgm:prSet presAssocID="{D0EB863A-B993-47FA-AF68-2C34E3F39C7F}" presName="rootConnector" presStyleLbl="node1" presStyleIdx="2" presStyleCnt="3"/>
      <dgm:spPr/>
    </dgm:pt>
    <dgm:pt modelId="{6E4D1FBE-2ABB-4FD7-8B09-5AB90A7765BC}" type="pres">
      <dgm:prSet presAssocID="{D0EB863A-B993-47FA-AF68-2C34E3F39C7F}" presName="childShape" presStyleCnt="0"/>
      <dgm:spPr/>
    </dgm:pt>
    <dgm:pt modelId="{7E3D0958-DA7D-4EFE-9D23-D8B1F9CA52AA}" type="pres">
      <dgm:prSet presAssocID="{ED15E014-8112-4F53-A235-8D53B40D523D}" presName="Name13" presStyleLbl="parChTrans1D2" presStyleIdx="5" presStyleCnt="7"/>
      <dgm:spPr/>
    </dgm:pt>
    <dgm:pt modelId="{7A85E804-BC70-4476-9442-8ECC251EBCFB}" type="pres">
      <dgm:prSet presAssocID="{099249A4-DD3B-4455-B70A-5C2B7EDA3E84}" presName="childText" presStyleLbl="bgAcc1" presStyleIdx="5" presStyleCnt="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E182C2E-BC2D-46F6-87E1-1A4C1C051339}" type="pres">
      <dgm:prSet presAssocID="{551A5B66-02AB-4D22-B57E-C845BB2EC1CC}" presName="Name13" presStyleLbl="parChTrans1D2" presStyleIdx="6" presStyleCnt="7"/>
      <dgm:spPr/>
    </dgm:pt>
    <dgm:pt modelId="{21215345-A77E-48F7-BFED-03E6A62A9C59}" type="pres">
      <dgm:prSet presAssocID="{BD55F149-F2E7-49B6-B676-6F1FE5FF9A35}" presName="childText" presStyleLbl="bgAcc1" presStyleIdx="6" presStyleCnt="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0D223473-F9EE-4335-9CC3-9A289B1E3349}" type="presOf" srcId="{AE923167-FA75-4B04-9E9F-E9BC1E08CD44}" destId="{F33DED61-5E1C-4063-B885-FE7F969692B4}" srcOrd="1" destOrd="0" presId="urn:microsoft.com/office/officeart/2005/8/layout/hierarchy3"/>
    <dgm:cxn modelId="{B6A4D534-CECC-4AEF-8BEB-11720A3E1137}" type="presOf" srcId="{D0EB863A-B993-47FA-AF68-2C34E3F39C7F}" destId="{B3A56A27-8D2A-424B-B39F-FCCE2B521E5C}" srcOrd="0" destOrd="0" presId="urn:microsoft.com/office/officeart/2005/8/layout/hierarchy3"/>
    <dgm:cxn modelId="{27CA62BE-3800-4AC5-B5E4-56940C4AB1B4}" srcId="{E8C6DF7B-DC17-4C89-8A44-8BF5C357BB26}" destId="{13738B46-F255-4377-AA29-E3ECD1AC2BCC}" srcOrd="2" destOrd="0" parTransId="{62EFA926-98BE-4A75-951E-F7D8898C7555}" sibTransId="{5819C82D-FD30-414E-91C6-41BF59BDCB6A}"/>
    <dgm:cxn modelId="{DFA955E8-A56C-4A91-B69D-1C00C6B8BFD6}" type="presOf" srcId="{4A5804BC-3967-41FF-9AC8-B77AC43D5D60}" destId="{F8F9D590-1D68-4B22-8AEF-A7E7F922E246}" srcOrd="0" destOrd="0" presId="urn:microsoft.com/office/officeart/2005/8/layout/hierarchy3"/>
    <dgm:cxn modelId="{A32E4561-FC12-43D1-B520-6438611A56AF}" type="presOf" srcId="{ED15E014-8112-4F53-A235-8D53B40D523D}" destId="{7E3D0958-DA7D-4EFE-9D23-D8B1F9CA52AA}" srcOrd="0" destOrd="0" presId="urn:microsoft.com/office/officeart/2005/8/layout/hierarchy3"/>
    <dgm:cxn modelId="{93F674AF-8FE8-4724-A230-D8E858812B06}" type="presOf" srcId="{3815CF9C-BC04-4488-8668-4F85FCF83F86}" destId="{B23D4DE3-EA4D-4665-BF09-562A3C9B8922}" srcOrd="0" destOrd="0" presId="urn:microsoft.com/office/officeart/2005/8/layout/hierarchy3"/>
    <dgm:cxn modelId="{37FD5AFD-18E9-4BEC-A588-B8CCE311AF36}" srcId="{D0EB863A-B993-47FA-AF68-2C34E3F39C7F}" destId="{099249A4-DD3B-4455-B70A-5C2B7EDA3E84}" srcOrd="0" destOrd="0" parTransId="{ED15E014-8112-4F53-A235-8D53B40D523D}" sibTransId="{B8EA5753-B230-42EC-AD11-C9D5546863BA}"/>
    <dgm:cxn modelId="{9A87651C-2A0B-4C01-9592-415CAFDD69D1}" srcId="{E8C6DF7B-DC17-4C89-8A44-8BF5C357BB26}" destId="{82BA838F-81EA-449F-98DC-B3742496AAFE}" srcOrd="1" destOrd="0" parTransId="{FE05C237-CAF1-4A03-8399-D5F9E27BC0DA}" sibTransId="{5DA40264-9C95-450F-B9A9-667B9B024638}"/>
    <dgm:cxn modelId="{41DBB177-6CB6-41A1-8B98-90032582EEB7}" type="presOf" srcId="{13738B46-F255-4377-AA29-E3ECD1AC2BCC}" destId="{15E5A530-6801-4C9A-8601-3B065BC453D8}" srcOrd="0" destOrd="0" presId="urn:microsoft.com/office/officeart/2005/8/layout/hierarchy3"/>
    <dgm:cxn modelId="{71F01A21-9F62-48F8-82ED-40D3B978179C}" type="presOf" srcId="{E8C6DF7B-DC17-4C89-8A44-8BF5C357BB26}" destId="{AE6C092B-E566-48EE-AE82-30B86DA807E3}" srcOrd="1" destOrd="0" presId="urn:microsoft.com/office/officeart/2005/8/layout/hierarchy3"/>
    <dgm:cxn modelId="{C1ECC04B-9414-4E29-A085-F94267239A83}" type="presOf" srcId="{551A5B66-02AB-4D22-B57E-C845BB2EC1CC}" destId="{FE182C2E-BC2D-46F6-87E1-1A4C1C051339}" srcOrd="0" destOrd="0" presId="urn:microsoft.com/office/officeart/2005/8/layout/hierarchy3"/>
    <dgm:cxn modelId="{52415347-DF81-4FE3-B681-65F19D7AD636}" type="presOf" srcId="{29CAAB51-FC90-4ECD-B145-638748D60ED9}" destId="{648EC3F7-5B46-487A-B191-B2CC353DA2F3}" srcOrd="0" destOrd="0" presId="urn:microsoft.com/office/officeart/2005/8/layout/hierarchy3"/>
    <dgm:cxn modelId="{03DEE51F-C16E-4958-8A29-7D19B93BEEE5}" type="presOf" srcId="{62EFA926-98BE-4A75-951E-F7D8898C7555}" destId="{7AB72A4D-B9A2-460E-9BA3-AC30FE62D911}" srcOrd="0" destOrd="0" presId="urn:microsoft.com/office/officeart/2005/8/layout/hierarchy3"/>
    <dgm:cxn modelId="{BE0B1802-A00D-44A9-BCFC-C873C212FB10}" type="presOf" srcId="{E8C6DF7B-DC17-4C89-8A44-8BF5C357BB26}" destId="{84A7BA29-3C47-4556-8D7C-E22FD0F63B24}" srcOrd="0" destOrd="0" presId="urn:microsoft.com/office/officeart/2005/8/layout/hierarchy3"/>
    <dgm:cxn modelId="{29D29160-37C1-4E08-8EE6-DEF75578EE99}" type="presOf" srcId="{82BA838F-81EA-449F-98DC-B3742496AAFE}" destId="{6081E3FC-F1E2-4FBE-9D83-C966E2E1CF34}" srcOrd="0" destOrd="0" presId="urn:microsoft.com/office/officeart/2005/8/layout/hierarchy3"/>
    <dgm:cxn modelId="{D5822EA5-21B7-4A55-BBC8-C818825770D9}" srcId="{AE923167-FA75-4B04-9E9F-E9BC1E08CD44}" destId="{4A5804BC-3967-41FF-9AC8-B77AC43D5D60}" srcOrd="0" destOrd="0" parTransId="{29CAAB51-FC90-4ECD-B145-638748D60ED9}" sibTransId="{B6390879-70C7-4969-8049-8A59A25FFD41}"/>
    <dgm:cxn modelId="{6F10264A-1F1A-4A27-AB23-AD8B9D4FA256}" type="presOf" srcId="{FE05C237-CAF1-4A03-8399-D5F9E27BC0DA}" destId="{9CB6675E-B97A-45F1-A896-4DC32C9716FD}" srcOrd="0" destOrd="0" presId="urn:microsoft.com/office/officeart/2005/8/layout/hierarchy3"/>
    <dgm:cxn modelId="{AFB6FEDB-F611-4AD9-B7D2-9A23CAEAE70A}" type="presOf" srcId="{DA8EE31A-F50C-40EA-93DB-D5876FA93F43}" destId="{0D69C698-C5A5-4CE6-9130-A29312EC8FE2}" srcOrd="0" destOrd="0" presId="urn:microsoft.com/office/officeart/2005/8/layout/hierarchy3"/>
    <dgm:cxn modelId="{32F03A3B-7D2A-418C-8473-D722F6345894}" srcId="{3815CF9C-BC04-4488-8668-4F85FCF83F86}" destId="{E8C6DF7B-DC17-4C89-8A44-8BF5C357BB26}" srcOrd="0" destOrd="0" parTransId="{9E6489CD-3DF5-4F6B-8A88-A585D9F71F89}" sibTransId="{9A701B64-F42F-410D-B7E4-FAE92D869C3E}"/>
    <dgm:cxn modelId="{1CDF44AA-7656-45CB-A258-4F16EC896D89}" srcId="{3815CF9C-BC04-4488-8668-4F85FCF83F86}" destId="{AE923167-FA75-4B04-9E9F-E9BC1E08CD44}" srcOrd="1" destOrd="0" parTransId="{FCBC2121-244E-4DD8-8679-0D43FCA664F2}" sibTransId="{17374C53-DC78-4BFE-BEA3-565563B7F6B2}"/>
    <dgm:cxn modelId="{EF058959-E5AD-4BE3-84A5-5EC436CA0A6E}" type="presOf" srcId="{D0EB863A-B993-47FA-AF68-2C34E3F39C7F}" destId="{6F080624-ADC7-4CE7-9326-FE7F7E966740}" srcOrd="1" destOrd="0" presId="urn:microsoft.com/office/officeart/2005/8/layout/hierarchy3"/>
    <dgm:cxn modelId="{25829515-B834-48AF-94D3-A21D51988EFA}" srcId="{3815CF9C-BC04-4488-8668-4F85FCF83F86}" destId="{D0EB863A-B993-47FA-AF68-2C34E3F39C7F}" srcOrd="2" destOrd="0" parTransId="{F43BB525-632E-4A58-A5D9-B945A13FF5EB}" sibTransId="{A8F54BF0-C652-4BC6-812C-5624BB7E207B}"/>
    <dgm:cxn modelId="{1D31E225-A69B-480F-82C7-058ABC76CBA9}" type="presOf" srcId="{953FB1D9-277D-4AC9-B76D-6C7FAA953EAB}" destId="{F2BABEF1-C56C-4191-AABC-7F074A7C1C9D}" srcOrd="0" destOrd="0" presId="urn:microsoft.com/office/officeart/2005/8/layout/hierarchy3"/>
    <dgm:cxn modelId="{CA7E5EA9-B72C-42F6-8D4A-FFF41869D38C}" type="presOf" srcId="{502FDE75-ED8B-4113-84FE-C6DC851CEEED}" destId="{062CD04E-A268-44CF-92C2-E1FE6D5942EE}" srcOrd="0" destOrd="0" presId="urn:microsoft.com/office/officeart/2005/8/layout/hierarchy3"/>
    <dgm:cxn modelId="{D40B5758-6BA4-4985-897F-01F7B0637935}" srcId="{D0EB863A-B993-47FA-AF68-2C34E3F39C7F}" destId="{BD55F149-F2E7-49B6-B676-6F1FE5FF9A35}" srcOrd="1" destOrd="0" parTransId="{551A5B66-02AB-4D22-B57E-C845BB2EC1CC}" sibTransId="{7D3A18D4-F1D3-4B89-9839-41F18388A8CC}"/>
    <dgm:cxn modelId="{0800466E-F435-465A-AFA0-2609116B8D0F}" srcId="{E8C6DF7B-DC17-4C89-8A44-8BF5C357BB26}" destId="{502FDE75-ED8B-4113-84FE-C6DC851CEEED}" srcOrd="0" destOrd="0" parTransId="{978F406C-5C80-448D-82D3-B8F248414250}" sibTransId="{374F9BAC-2C64-418E-A58E-112B7C8652AC}"/>
    <dgm:cxn modelId="{48852F79-ED7A-4C25-BEF5-EFB36DE13D6C}" srcId="{AE923167-FA75-4B04-9E9F-E9BC1E08CD44}" destId="{DA8EE31A-F50C-40EA-93DB-D5876FA93F43}" srcOrd="1" destOrd="0" parTransId="{953FB1D9-277D-4AC9-B76D-6C7FAA953EAB}" sibTransId="{CE632B53-0528-418C-81F5-5E60918744D0}"/>
    <dgm:cxn modelId="{3584D542-1427-44F9-95B5-87E9325226B8}" type="presOf" srcId="{AE923167-FA75-4B04-9E9F-E9BC1E08CD44}" destId="{37698FE3-298E-4A00-914F-BD28A0D215D9}" srcOrd="0" destOrd="0" presId="urn:microsoft.com/office/officeart/2005/8/layout/hierarchy3"/>
    <dgm:cxn modelId="{01815DAF-1B9E-4947-A112-C32DBAD91A4E}" type="presOf" srcId="{099249A4-DD3B-4455-B70A-5C2B7EDA3E84}" destId="{7A85E804-BC70-4476-9442-8ECC251EBCFB}" srcOrd="0" destOrd="0" presId="urn:microsoft.com/office/officeart/2005/8/layout/hierarchy3"/>
    <dgm:cxn modelId="{E6B6508C-6A8E-45C8-9BD8-14E707C527A2}" type="presOf" srcId="{978F406C-5C80-448D-82D3-B8F248414250}" destId="{F7A2379D-A6B8-4CE1-969C-77DA1A4632C2}" srcOrd="0" destOrd="0" presId="urn:microsoft.com/office/officeart/2005/8/layout/hierarchy3"/>
    <dgm:cxn modelId="{6A1C674E-5CBA-4C84-A226-CB5E04DEDE29}" type="presOf" srcId="{BD55F149-F2E7-49B6-B676-6F1FE5FF9A35}" destId="{21215345-A77E-48F7-BFED-03E6A62A9C59}" srcOrd="0" destOrd="0" presId="urn:microsoft.com/office/officeart/2005/8/layout/hierarchy3"/>
    <dgm:cxn modelId="{8BB21447-B556-4ADA-B0B1-59F47AEBEC41}" type="presParOf" srcId="{B23D4DE3-EA4D-4665-BF09-562A3C9B8922}" destId="{F2077FC0-B298-4CEF-8D08-8E28DD3D7841}" srcOrd="0" destOrd="0" presId="urn:microsoft.com/office/officeart/2005/8/layout/hierarchy3"/>
    <dgm:cxn modelId="{F22BCA4F-4A12-46E1-B3D0-6764F31F0420}" type="presParOf" srcId="{F2077FC0-B298-4CEF-8D08-8E28DD3D7841}" destId="{0C97058F-FE8A-45FB-9D15-AA70F8AABED7}" srcOrd="0" destOrd="0" presId="urn:microsoft.com/office/officeart/2005/8/layout/hierarchy3"/>
    <dgm:cxn modelId="{3AD8807A-5338-4D90-8383-5F9BA8B24B3A}" type="presParOf" srcId="{0C97058F-FE8A-45FB-9D15-AA70F8AABED7}" destId="{84A7BA29-3C47-4556-8D7C-E22FD0F63B24}" srcOrd="0" destOrd="0" presId="urn:microsoft.com/office/officeart/2005/8/layout/hierarchy3"/>
    <dgm:cxn modelId="{3685BB55-A7E6-4530-B684-FF6F49420107}" type="presParOf" srcId="{0C97058F-FE8A-45FB-9D15-AA70F8AABED7}" destId="{AE6C092B-E566-48EE-AE82-30B86DA807E3}" srcOrd="1" destOrd="0" presId="urn:microsoft.com/office/officeart/2005/8/layout/hierarchy3"/>
    <dgm:cxn modelId="{C25E37DC-D27F-4027-9E0F-5964F89F24C3}" type="presParOf" srcId="{F2077FC0-B298-4CEF-8D08-8E28DD3D7841}" destId="{39311440-F9D3-40BB-944B-44BA834A90E2}" srcOrd="1" destOrd="0" presId="urn:microsoft.com/office/officeart/2005/8/layout/hierarchy3"/>
    <dgm:cxn modelId="{6A32C26E-CDC8-4AE0-9032-C6180ECB4227}" type="presParOf" srcId="{39311440-F9D3-40BB-944B-44BA834A90E2}" destId="{F7A2379D-A6B8-4CE1-969C-77DA1A4632C2}" srcOrd="0" destOrd="0" presId="urn:microsoft.com/office/officeart/2005/8/layout/hierarchy3"/>
    <dgm:cxn modelId="{1F487803-2C2E-4A03-A6B8-16BBE4ADB42F}" type="presParOf" srcId="{39311440-F9D3-40BB-944B-44BA834A90E2}" destId="{062CD04E-A268-44CF-92C2-E1FE6D5942EE}" srcOrd="1" destOrd="0" presId="urn:microsoft.com/office/officeart/2005/8/layout/hierarchy3"/>
    <dgm:cxn modelId="{5A0FA24F-05B6-4304-9E14-CFC6CB718C8A}" type="presParOf" srcId="{39311440-F9D3-40BB-944B-44BA834A90E2}" destId="{9CB6675E-B97A-45F1-A896-4DC32C9716FD}" srcOrd="2" destOrd="0" presId="urn:microsoft.com/office/officeart/2005/8/layout/hierarchy3"/>
    <dgm:cxn modelId="{DB4BF265-EFA3-4699-9D31-3701F47E3E51}" type="presParOf" srcId="{39311440-F9D3-40BB-944B-44BA834A90E2}" destId="{6081E3FC-F1E2-4FBE-9D83-C966E2E1CF34}" srcOrd="3" destOrd="0" presId="urn:microsoft.com/office/officeart/2005/8/layout/hierarchy3"/>
    <dgm:cxn modelId="{6703267A-E5A5-4DD5-A500-68A5C646B1DF}" type="presParOf" srcId="{39311440-F9D3-40BB-944B-44BA834A90E2}" destId="{7AB72A4D-B9A2-460E-9BA3-AC30FE62D911}" srcOrd="4" destOrd="0" presId="urn:microsoft.com/office/officeart/2005/8/layout/hierarchy3"/>
    <dgm:cxn modelId="{4BE58FE2-56BE-4897-96C6-F8F2368A5D91}" type="presParOf" srcId="{39311440-F9D3-40BB-944B-44BA834A90E2}" destId="{15E5A530-6801-4C9A-8601-3B065BC453D8}" srcOrd="5" destOrd="0" presId="urn:microsoft.com/office/officeart/2005/8/layout/hierarchy3"/>
    <dgm:cxn modelId="{B2FBE7E5-5B8B-46D1-B139-EAF979E16EB6}" type="presParOf" srcId="{B23D4DE3-EA4D-4665-BF09-562A3C9B8922}" destId="{6F8E7D42-13A7-4AAF-8FD8-0B3E8E0FEB6E}" srcOrd="1" destOrd="0" presId="urn:microsoft.com/office/officeart/2005/8/layout/hierarchy3"/>
    <dgm:cxn modelId="{C9C851C4-861A-4305-A6AC-987D9700EDD3}" type="presParOf" srcId="{6F8E7D42-13A7-4AAF-8FD8-0B3E8E0FEB6E}" destId="{5CEE4409-6E5C-4820-9DED-18B5F4219FCC}" srcOrd="0" destOrd="0" presId="urn:microsoft.com/office/officeart/2005/8/layout/hierarchy3"/>
    <dgm:cxn modelId="{4A58B4CD-0CC7-433B-8CA5-A6AAE12BFD3F}" type="presParOf" srcId="{5CEE4409-6E5C-4820-9DED-18B5F4219FCC}" destId="{37698FE3-298E-4A00-914F-BD28A0D215D9}" srcOrd="0" destOrd="0" presId="urn:microsoft.com/office/officeart/2005/8/layout/hierarchy3"/>
    <dgm:cxn modelId="{243776C8-F747-4BDE-8E17-782B2F720750}" type="presParOf" srcId="{5CEE4409-6E5C-4820-9DED-18B5F4219FCC}" destId="{F33DED61-5E1C-4063-B885-FE7F969692B4}" srcOrd="1" destOrd="0" presId="urn:microsoft.com/office/officeart/2005/8/layout/hierarchy3"/>
    <dgm:cxn modelId="{5C900304-1F23-42A8-A399-B5E5DBDBEFBB}" type="presParOf" srcId="{6F8E7D42-13A7-4AAF-8FD8-0B3E8E0FEB6E}" destId="{3FDC7FEA-F125-4E41-853F-91AC70B36C64}" srcOrd="1" destOrd="0" presId="urn:microsoft.com/office/officeart/2005/8/layout/hierarchy3"/>
    <dgm:cxn modelId="{DC47140C-04AE-49F9-907D-D52CAC32CD83}" type="presParOf" srcId="{3FDC7FEA-F125-4E41-853F-91AC70B36C64}" destId="{648EC3F7-5B46-487A-B191-B2CC353DA2F3}" srcOrd="0" destOrd="0" presId="urn:microsoft.com/office/officeart/2005/8/layout/hierarchy3"/>
    <dgm:cxn modelId="{176EB54E-0044-4C83-8EEA-DB20047A543D}" type="presParOf" srcId="{3FDC7FEA-F125-4E41-853F-91AC70B36C64}" destId="{F8F9D590-1D68-4B22-8AEF-A7E7F922E246}" srcOrd="1" destOrd="0" presId="urn:microsoft.com/office/officeart/2005/8/layout/hierarchy3"/>
    <dgm:cxn modelId="{DD0F7A1C-DF39-4215-9A34-A3FD6AD1F4A7}" type="presParOf" srcId="{3FDC7FEA-F125-4E41-853F-91AC70B36C64}" destId="{F2BABEF1-C56C-4191-AABC-7F074A7C1C9D}" srcOrd="2" destOrd="0" presId="urn:microsoft.com/office/officeart/2005/8/layout/hierarchy3"/>
    <dgm:cxn modelId="{D6697870-C574-4E33-9433-8CF6E803D595}" type="presParOf" srcId="{3FDC7FEA-F125-4E41-853F-91AC70B36C64}" destId="{0D69C698-C5A5-4CE6-9130-A29312EC8FE2}" srcOrd="3" destOrd="0" presId="urn:microsoft.com/office/officeart/2005/8/layout/hierarchy3"/>
    <dgm:cxn modelId="{02F8681B-B532-4CB7-9688-127928F009FE}" type="presParOf" srcId="{B23D4DE3-EA4D-4665-BF09-562A3C9B8922}" destId="{05F7D605-0769-4E76-9D91-AE8E6AB1C4D7}" srcOrd="2" destOrd="0" presId="urn:microsoft.com/office/officeart/2005/8/layout/hierarchy3"/>
    <dgm:cxn modelId="{5CC64287-66E5-461B-81B4-D92B1B6F9609}" type="presParOf" srcId="{05F7D605-0769-4E76-9D91-AE8E6AB1C4D7}" destId="{5F803EBF-4039-4CCB-8E22-D4104F4AA880}" srcOrd="0" destOrd="0" presId="urn:microsoft.com/office/officeart/2005/8/layout/hierarchy3"/>
    <dgm:cxn modelId="{A08CBDF6-D943-408A-A8AF-3D00D567B5DE}" type="presParOf" srcId="{5F803EBF-4039-4CCB-8E22-D4104F4AA880}" destId="{B3A56A27-8D2A-424B-B39F-FCCE2B521E5C}" srcOrd="0" destOrd="0" presId="urn:microsoft.com/office/officeart/2005/8/layout/hierarchy3"/>
    <dgm:cxn modelId="{4A61B71A-E1A2-4109-B441-CB3D8462FC65}" type="presParOf" srcId="{5F803EBF-4039-4CCB-8E22-D4104F4AA880}" destId="{6F080624-ADC7-4CE7-9326-FE7F7E966740}" srcOrd="1" destOrd="0" presId="urn:microsoft.com/office/officeart/2005/8/layout/hierarchy3"/>
    <dgm:cxn modelId="{FBAC6FC6-5309-4A21-8ACD-CF58F1E5D798}" type="presParOf" srcId="{05F7D605-0769-4E76-9D91-AE8E6AB1C4D7}" destId="{6E4D1FBE-2ABB-4FD7-8B09-5AB90A7765BC}" srcOrd="1" destOrd="0" presId="urn:microsoft.com/office/officeart/2005/8/layout/hierarchy3"/>
    <dgm:cxn modelId="{CE42AC09-E636-4ADF-A0BB-169FCD6E393F}" type="presParOf" srcId="{6E4D1FBE-2ABB-4FD7-8B09-5AB90A7765BC}" destId="{7E3D0958-DA7D-4EFE-9D23-D8B1F9CA52AA}" srcOrd="0" destOrd="0" presId="urn:microsoft.com/office/officeart/2005/8/layout/hierarchy3"/>
    <dgm:cxn modelId="{56DCAD3C-D283-4B26-B012-1F071850C320}" type="presParOf" srcId="{6E4D1FBE-2ABB-4FD7-8B09-5AB90A7765BC}" destId="{7A85E804-BC70-4476-9442-8ECC251EBCFB}" srcOrd="1" destOrd="0" presId="urn:microsoft.com/office/officeart/2005/8/layout/hierarchy3"/>
    <dgm:cxn modelId="{BA82C9EB-4C75-4D26-BC75-1C85C40A2670}" type="presParOf" srcId="{6E4D1FBE-2ABB-4FD7-8B09-5AB90A7765BC}" destId="{FE182C2E-BC2D-46F6-87E1-1A4C1C051339}" srcOrd="2" destOrd="0" presId="urn:microsoft.com/office/officeart/2005/8/layout/hierarchy3"/>
    <dgm:cxn modelId="{52114DD6-051D-4E3E-A190-6AB96891FE03}" type="presParOf" srcId="{6E4D1FBE-2ABB-4FD7-8B09-5AB90A7765BC}" destId="{21215345-A77E-48F7-BFED-03E6A62A9C59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A7BA29-3C47-4556-8D7C-E22FD0F63B24}">
      <dsp:nvSpPr>
        <dsp:cNvPr id="0" name=""/>
        <dsp:cNvSpPr/>
      </dsp:nvSpPr>
      <dsp:spPr>
        <a:xfrm>
          <a:off x="385092" y="55"/>
          <a:ext cx="1347489" cy="6737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Core Request (serial string)</a:t>
          </a:r>
        </a:p>
      </dsp:txBody>
      <dsp:txXfrm>
        <a:off x="404825" y="19788"/>
        <a:ext cx="1308023" cy="634278"/>
      </dsp:txXfrm>
    </dsp:sp>
    <dsp:sp modelId="{F7A2379D-A6B8-4CE1-969C-77DA1A4632C2}">
      <dsp:nvSpPr>
        <dsp:cNvPr id="0" name=""/>
        <dsp:cNvSpPr/>
      </dsp:nvSpPr>
      <dsp:spPr>
        <a:xfrm>
          <a:off x="519841" y="673800"/>
          <a:ext cx="134748" cy="505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308"/>
              </a:lnTo>
              <a:lnTo>
                <a:pt x="134748" y="5053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CD04E-A268-44CF-92C2-E1FE6D5942EE}">
      <dsp:nvSpPr>
        <dsp:cNvPr id="0" name=""/>
        <dsp:cNvSpPr/>
      </dsp:nvSpPr>
      <dsp:spPr>
        <a:xfrm>
          <a:off x="654590" y="842236"/>
          <a:ext cx="1077991" cy="67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user=strg(UserName)</a:t>
          </a:r>
        </a:p>
      </dsp:txBody>
      <dsp:txXfrm>
        <a:off x="674323" y="861969"/>
        <a:ext cx="1038525" cy="634278"/>
      </dsp:txXfrm>
    </dsp:sp>
    <dsp:sp modelId="{9CB6675E-B97A-45F1-A896-4DC32C9716FD}">
      <dsp:nvSpPr>
        <dsp:cNvPr id="0" name=""/>
        <dsp:cNvSpPr/>
      </dsp:nvSpPr>
      <dsp:spPr>
        <a:xfrm>
          <a:off x="519841" y="673800"/>
          <a:ext cx="134748" cy="1347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7489"/>
              </a:lnTo>
              <a:lnTo>
                <a:pt x="134748" y="13474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1E3FC-F1E2-4FBE-9D83-C966E2E1CF34}">
      <dsp:nvSpPr>
        <dsp:cNvPr id="0" name=""/>
        <dsp:cNvSpPr/>
      </dsp:nvSpPr>
      <dsp:spPr>
        <a:xfrm>
          <a:off x="654590" y="1684418"/>
          <a:ext cx="1077991" cy="67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protokoll=int (Protokoll Version)</a:t>
          </a:r>
        </a:p>
      </dsp:txBody>
      <dsp:txXfrm>
        <a:off x="674323" y="1704151"/>
        <a:ext cx="1038525" cy="634278"/>
      </dsp:txXfrm>
    </dsp:sp>
    <dsp:sp modelId="{7AB72A4D-B9A2-460E-9BA3-AC30FE62D911}">
      <dsp:nvSpPr>
        <dsp:cNvPr id="0" name=""/>
        <dsp:cNvSpPr/>
      </dsp:nvSpPr>
      <dsp:spPr>
        <a:xfrm>
          <a:off x="519841" y="673800"/>
          <a:ext cx="134748" cy="218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9670"/>
              </a:lnTo>
              <a:lnTo>
                <a:pt x="134748" y="21896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5A530-6801-4C9A-8601-3B065BC453D8}">
      <dsp:nvSpPr>
        <dsp:cNvPr id="0" name=""/>
        <dsp:cNvSpPr/>
      </dsp:nvSpPr>
      <dsp:spPr>
        <a:xfrm>
          <a:off x="654590" y="2526599"/>
          <a:ext cx="1077991" cy="67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data={}</a:t>
          </a:r>
        </a:p>
      </dsp:txBody>
      <dsp:txXfrm>
        <a:off x="674323" y="2546332"/>
        <a:ext cx="1038525" cy="634278"/>
      </dsp:txXfrm>
    </dsp:sp>
    <dsp:sp modelId="{37698FE3-298E-4A00-914F-BD28A0D215D9}">
      <dsp:nvSpPr>
        <dsp:cNvPr id="0" name=""/>
        <dsp:cNvSpPr/>
      </dsp:nvSpPr>
      <dsp:spPr>
        <a:xfrm>
          <a:off x="2069455" y="55"/>
          <a:ext cx="1347489" cy="6737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data (jason as decoded serial string)</a:t>
          </a:r>
        </a:p>
      </dsp:txBody>
      <dsp:txXfrm>
        <a:off x="2089188" y="19788"/>
        <a:ext cx="1308023" cy="634278"/>
      </dsp:txXfrm>
    </dsp:sp>
    <dsp:sp modelId="{648EC3F7-5B46-487A-B191-B2CC353DA2F3}">
      <dsp:nvSpPr>
        <dsp:cNvPr id="0" name=""/>
        <dsp:cNvSpPr/>
      </dsp:nvSpPr>
      <dsp:spPr>
        <a:xfrm>
          <a:off x="2204204" y="673800"/>
          <a:ext cx="134748" cy="505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308"/>
              </a:lnTo>
              <a:lnTo>
                <a:pt x="134748" y="5053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F9D590-1D68-4B22-8AEF-A7E7F922E246}">
      <dsp:nvSpPr>
        <dsp:cNvPr id="0" name=""/>
        <dsp:cNvSpPr/>
      </dsp:nvSpPr>
      <dsp:spPr>
        <a:xfrm>
          <a:off x="2338953" y="842236"/>
          <a:ext cx="1077991" cy="67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password=strg(password)</a:t>
          </a:r>
        </a:p>
      </dsp:txBody>
      <dsp:txXfrm>
        <a:off x="2358686" y="861969"/>
        <a:ext cx="1038525" cy="634278"/>
      </dsp:txXfrm>
    </dsp:sp>
    <dsp:sp modelId="{F2BABEF1-C56C-4191-AABC-7F074A7C1C9D}">
      <dsp:nvSpPr>
        <dsp:cNvPr id="0" name=""/>
        <dsp:cNvSpPr/>
      </dsp:nvSpPr>
      <dsp:spPr>
        <a:xfrm>
          <a:off x="2204204" y="673800"/>
          <a:ext cx="134748" cy="1347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7489"/>
              </a:lnTo>
              <a:lnTo>
                <a:pt x="134748" y="13474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9C698-C5A5-4CE6-9130-A29312EC8FE2}">
      <dsp:nvSpPr>
        <dsp:cNvPr id="0" name=""/>
        <dsp:cNvSpPr/>
      </dsp:nvSpPr>
      <dsp:spPr>
        <a:xfrm>
          <a:off x="2338953" y="1684418"/>
          <a:ext cx="1077991" cy="67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request={}</a:t>
          </a:r>
        </a:p>
      </dsp:txBody>
      <dsp:txXfrm>
        <a:off x="2358686" y="1704151"/>
        <a:ext cx="1038525" cy="634278"/>
      </dsp:txXfrm>
    </dsp:sp>
    <dsp:sp modelId="{B3A56A27-8D2A-424B-B39F-FCCE2B521E5C}">
      <dsp:nvSpPr>
        <dsp:cNvPr id="0" name=""/>
        <dsp:cNvSpPr/>
      </dsp:nvSpPr>
      <dsp:spPr>
        <a:xfrm>
          <a:off x="3753817" y="55"/>
          <a:ext cx="1347489" cy="6737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/>
            <a:t>request </a:t>
          </a:r>
        </a:p>
      </dsp:txBody>
      <dsp:txXfrm>
        <a:off x="3773550" y="19788"/>
        <a:ext cx="1308023" cy="634278"/>
      </dsp:txXfrm>
    </dsp:sp>
    <dsp:sp modelId="{7E3D0958-DA7D-4EFE-9D23-D8B1F9CA52AA}">
      <dsp:nvSpPr>
        <dsp:cNvPr id="0" name=""/>
        <dsp:cNvSpPr/>
      </dsp:nvSpPr>
      <dsp:spPr>
        <a:xfrm>
          <a:off x="3888566" y="673800"/>
          <a:ext cx="134748" cy="505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308"/>
              </a:lnTo>
              <a:lnTo>
                <a:pt x="134748" y="5053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85E804-BC70-4476-9442-8ECC251EBCFB}">
      <dsp:nvSpPr>
        <dsp:cNvPr id="0" name=""/>
        <dsp:cNvSpPr/>
      </dsp:nvSpPr>
      <dsp:spPr>
        <a:xfrm>
          <a:off x="4023315" y="842236"/>
          <a:ext cx="1077991" cy="67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function=strg(called function)</a:t>
          </a:r>
        </a:p>
      </dsp:txBody>
      <dsp:txXfrm>
        <a:off x="4043048" y="861969"/>
        <a:ext cx="1038525" cy="634278"/>
      </dsp:txXfrm>
    </dsp:sp>
    <dsp:sp modelId="{FE182C2E-BC2D-46F6-87E1-1A4C1C051339}">
      <dsp:nvSpPr>
        <dsp:cNvPr id="0" name=""/>
        <dsp:cNvSpPr/>
      </dsp:nvSpPr>
      <dsp:spPr>
        <a:xfrm>
          <a:off x="3888566" y="673800"/>
          <a:ext cx="134748" cy="1347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7489"/>
              </a:lnTo>
              <a:lnTo>
                <a:pt x="134748" y="13474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215345-A77E-48F7-BFED-03E6A62A9C59}">
      <dsp:nvSpPr>
        <dsp:cNvPr id="0" name=""/>
        <dsp:cNvSpPr/>
      </dsp:nvSpPr>
      <dsp:spPr>
        <a:xfrm>
          <a:off x="4023315" y="1684418"/>
          <a:ext cx="1077991" cy="67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... divernts vars</a:t>
          </a:r>
        </a:p>
      </dsp:txBody>
      <dsp:txXfrm>
        <a:off x="4043048" y="1704151"/>
        <a:ext cx="1038525" cy="6342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48BE41B.dotm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ING-DiBa AG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Schoen, Ullrich</dc:creator>
  <cp:keywords/>
  <dc:description/>
  <cp:lastModifiedBy/>
  <cp:revision>1</cp:revision>
  <dcterms:created xsi:type="dcterms:W3CDTF">2017-10-12T09:02:00Z</dcterms:created>
</cp:coreProperties>
</file>