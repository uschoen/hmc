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B1A" w:rsidRPr="00106BB8" w:rsidRDefault="00E305B0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  <w:noProof/>
          <w:lang w:eastAsia="de-DE"/>
        </w:rPr>
        <w:drawing>
          <wp:inline distT="0" distB="0" distL="0" distR="0" wp14:anchorId="6C5BE6C2" wp14:editId="1CB09E22">
            <wp:extent cx="6408115" cy="8273491"/>
            <wp:effectExtent l="38100" t="0" r="12065" b="0"/>
            <wp:docPr id="1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C45B1A" w:rsidRPr="00106BB8" w:rsidSect="008D7112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5B0"/>
    <w:rsid w:val="00057FC3"/>
    <w:rsid w:val="000B27D4"/>
    <w:rsid w:val="00106BB8"/>
    <w:rsid w:val="003807B0"/>
    <w:rsid w:val="00502323"/>
    <w:rsid w:val="00502624"/>
    <w:rsid w:val="006C5013"/>
    <w:rsid w:val="006D6E3B"/>
    <w:rsid w:val="00746F0E"/>
    <w:rsid w:val="0077706C"/>
    <w:rsid w:val="007E4052"/>
    <w:rsid w:val="008D7112"/>
    <w:rsid w:val="009310AA"/>
    <w:rsid w:val="00D01347"/>
    <w:rsid w:val="00E3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5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30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305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C302A31-1C4A-47E7-A85D-4ABC1129934E}" type="doc">
      <dgm:prSet loTypeId="urn:microsoft.com/office/officeart/2005/8/layout/hierarchy3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AA5B7544-D899-4C0E-8127-B05A89302D20}">
      <dgm:prSet phldrT="[Text]" custT="1"/>
      <dgm:spPr/>
      <dgm:t>
        <a:bodyPr/>
        <a:lstStyle/>
        <a:p>
          <a:r>
            <a:rPr lang="de-DE" sz="2000"/>
            <a:t>program{}</a:t>
          </a:r>
          <a:endParaRPr lang="de-DE" sz="2800"/>
        </a:p>
      </dgm:t>
    </dgm:pt>
    <dgm:pt modelId="{D1B912A0-5141-432F-9630-BB82B4A746F0}" type="parTrans" cxnId="{F88EF5A4-4A11-4B42-AF63-A9A0F27158E4}">
      <dgm:prSet/>
      <dgm:spPr/>
      <dgm:t>
        <a:bodyPr/>
        <a:lstStyle/>
        <a:p>
          <a:endParaRPr lang="de-DE"/>
        </a:p>
      </dgm:t>
    </dgm:pt>
    <dgm:pt modelId="{A9441DF9-A57B-417E-8A03-E31C23B658C3}" type="sibTrans" cxnId="{F88EF5A4-4A11-4B42-AF63-A9A0F27158E4}">
      <dgm:prSet/>
      <dgm:spPr/>
      <dgm:t>
        <a:bodyPr/>
        <a:lstStyle/>
        <a:p>
          <a:endParaRPr lang="de-DE"/>
        </a:p>
      </dgm:t>
    </dgm:pt>
    <dgm:pt modelId="{0F81E6B3-C364-46E9-B3CF-A51D1C621541}">
      <dgm:prSet phldrT="[Text]" custT="1"/>
      <dgm:spPr/>
      <dgm:t>
        <a:bodyPr/>
        <a:lstStyle/>
        <a:p>
          <a:r>
            <a:rPr lang="de-DE" sz="800"/>
            <a:t>rolle[] (enthält)</a:t>
          </a:r>
        </a:p>
      </dgm:t>
    </dgm:pt>
    <dgm:pt modelId="{91E7B270-7CD9-4999-8EE6-B78EB6395ED3}" type="parTrans" cxnId="{240127D7-250C-4442-834B-0ACC42CD1A3A}">
      <dgm:prSet/>
      <dgm:spPr/>
      <dgm:t>
        <a:bodyPr/>
        <a:lstStyle/>
        <a:p>
          <a:endParaRPr lang="de-DE" sz="2400"/>
        </a:p>
      </dgm:t>
    </dgm:pt>
    <dgm:pt modelId="{E1345654-D41B-4E4E-9FFA-6C4ABC163306}" type="sibTrans" cxnId="{240127D7-250C-4442-834B-0ACC42CD1A3A}">
      <dgm:prSet/>
      <dgm:spPr/>
      <dgm:t>
        <a:bodyPr/>
        <a:lstStyle/>
        <a:p>
          <a:endParaRPr lang="de-DE"/>
        </a:p>
      </dgm:t>
    </dgm:pt>
    <dgm:pt modelId="{E97D4AB9-7C71-4C5F-8D8B-50CD8304F0EB}">
      <dgm:prSet phldrT="[Text]" custT="1"/>
      <dgm:spPr/>
      <dgm:t>
        <a:bodyPr/>
        <a:lstStyle/>
        <a:p>
          <a:r>
            <a:rPr lang="de-DE" sz="2000"/>
            <a:t>target{}</a:t>
          </a:r>
          <a:endParaRPr lang="de-DE" sz="2800"/>
        </a:p>
      </dgm:t>
    </dgm:pt>
    <dgm:pt modelId="{65C0EFC4-4742-4907-BF46-27E894FB600D}" type="parTrans" cxnId="{E1DF88EF-F183-40D3-887A-927C09E925B0}">
      <dgm:prSet/>
      <dgm:spPr/>
      <dgm:t>
        <a:bodyPr/>
        <a:lstStyle/>
        <a:p>
          <a:endParaRPr lang="de-DE"/>
        </a:p>
      </dgm:t>
    </dgm:pt>
    <dgm:pt modelId="{4B86C7A4-EB4C-4630-9CC9-9AF842DC822F}" type="sibTrans" cxnId="{E1DF88EF-F183-40D3-887A-927C09E925B0}">
      <dgm:prSet/>
      <dgm:spPr/>
      <dgm:t>
        <a:bodyPr/>
        <a:lstStyle/>
        <a:p>
          <a:endParaRPr lang="de-DE"/>
        </a:p>
      </dgm:t>
    </dgm:pt>
    <dgm:pt modelId="{96198D9C-8656-4416-ABD5-B8DBFDC24DB4}">
      <dgm:prSet phldrT="[Text]" custT="1"/>
      <dgm:spPr/>
      <dgm:t>
        <a:bodyPr anchor="t" anchorCtr="0"/>
        <a:lstStyle/>
        <a:p>
          <a:pPr algn="l"/>
          <a:r>
            <a:rPr lang="de-DE" sz="800"/>
            <a:t>true{}</a:t>
          </a:r>
        </a:p>
        <a:p>
          <a:pPr algn="l"/>
          <a:r>
            <a:rPr lang="de-DE" sz="800"/>
            <a:t>or false{}</a:t>
          </a:r>
        </a:p>
      </dgm:t>
    </dgm:pt>
    <dgm:pt modelId="{4D4E6251-F463-404E-8499-0798639F7B5C}" type="parTrans" cxnId="{F5977E78-9F5A-4D3C-9B43-9081F0DCDB9B}">
      <dgm:prSet/>
      <dgm:spPr/>
      <dgm:t>
        <a:bodyPr/>
        <a:lstStyle/>
        <a:p>
          <a:endParaRPr lang="de-DE" sz="2400"/>
        </a:p>
      </dgm:t>
    </dgm:pt>
    <dgm:pt modelId="{243E0619-71F9-4456-A1FF-FD022A28CFDE}" type="sibTrans" cxnId="{F5977E78-9F5A-4D3C-9B43-9081F0DCDB9B}">
      <dgm:prSet/>
      <dgm:spPr/>
      <dgm:t>
        <a:bodyPr/>
        <a:lstStyle/>
        <a:p>
          <a:endParaRPr lang="de-DE"/>
        </a:p>
      </dgm:t>
    </dgm:pt>
    <dgm:pt modelId="{B7431594-F4A6-4151-8BF4-4D4137208CC7}">
      <dgm:prSet phldrT="[Text]" custT="1"/>
      <dgm:spPr/>
      <dgm:t>
        <a:bodyPr/>
        <a:lstStyle/>
        <a:p>
          <a:r>
            <a:rPr lang="de-DE" sz="2000"/>
            <a:t>sourceA/B{}</a:t>
          </a:r>
          <a:endParaRPr lang="de-DE" sz="2800"/>
        </a:p>
      </dgm:t>
    </dgm:pt>
    <dgm:pt modelId="{0B4CC28C-8378-4D70-A3FD-818A1094E767}" type="parTrans" cxnId="{4FD1F3A8-58C6-4117-9954-B70B85F86A90}">
      <dgm:prSet/>
      <dgm:spPr/>
      <dgm:t>
        <a:bodyPr/>
        <a:lstStyle/>
        <a:p>
          <a:endParaRPr lang="de-DE"/>
        </a:p>
      </dgm:t>
    </dgm:pt>
    <dgm:pt modelId="{17AB0DCE-7B75-4B1F-BA43-785C21E2F9EA}" type="sibTrans" cxnId="{4FD1F3A8-58C6-4117-9954-B70B85F86A90}">
      <dgm:prSet/>
      <dgm:spPr/>
      <dgm:t>
        <a:bodyPr/>
        <a:lstStyle/>
        <a:p>
          <a:endParaRPr lang="de-DE"/>
        </a:p>
      </dgm:t>
    </dgm:pt>
    <dgm:pt modelId="{4A2B6241-2121-420D-9023-F70A0EB63F27}">
      <dgm:prSet phldrT="[Text]" custT="1"/>
      <dgm:spPr/>
      <dgm:t>
        <a:bodyPr anchor="t" anchorCtr="0"/>
        <a:lstStyle/>
        <a:p>
          <a:pPr algn="l"/>
          <a:r>
            <a:rPr lang="de-DE" sz="800"/>
            <a:t>source{}</a:t>
          </a:r>
        </a:p>
        <a:p>
          <a:pPr algn="l"/>
          <a:r>
            <a:rPr lang="de-DE" sz="800"/>
            <a:t>or</a:t>
          </a:r>
        </a:p>
        <a:p>
          <a:pPr algn="l"/>
          <a:r>
            <a:rPr lang="de-DE" sz="800"/>
            <a:t>value=(strg) </a:t>
          </a:r>
        </a:p>
        <a:p>
          <a:pPr algn="l"/>
          <a:r>
            <a:rPr lang="de-DE" sz="800"/>
            <a:t>or</a:t>
          </a:r>
        </a:p>
        <a:p>
          <a:pPr algn="l"/>
          <a:r>
            <a:rPr lang="de-DE" sz="800"/>
            <a:t>rolle[]</a:t>
          </a:r>
        </a:p>
        <a:p>
          <a:pPr algn="l"/>
          <a:endParaRPr lang="de-DE" sz="800"/>
        </a:p>
      </dgm:t>
    </dgm:pt>
    <dgm:pt modelId="{CA245488-9AFD-418B-988A-8651A167576A}" type="parTrans" cxnId="{2C689328-8380-4A65-86DA-BDD43799C185}">
      <dgm:prSet/>
      <dgm:spPr/>
      <dgm:t>
        <a:bodyPr/>
        <a:lstStyle/>
        <a:p>
          <a:endParaRPr lang="de-DE" sz="2400"/>
        </a:p>
      </dgm:t>
    </dgm:pt>
    <dgm:pt modelId="{65F89646-94EA-4980-BB79-1A934C285361}" type="sibTrans" cxnId="{2C689328-8380-4A65-86DA-BDD43799C185}">
      <dgm:prSet/>
      <dgm:spPr/>
      <dgm:t>
        <a:bodyPr/>
        <a:lstStyle/>
        <a:p>
          <a:endParaRPr lang="de-DE"/>
        </a:p>
      </dgm:t>
    </dgm:pt>
    <dgm:pt modelId="{2929F73F-5C40-44AA-B8E1-9EAB5A10CE03}">
      <dgm:prSet phldrT="[Text]" custT="1"/>
      <dgm:spPr/>
      <dgm:t>
        <a:bodyPr/>
        <a:lstStyle/>
        <a:p>
          <a:r>
            <a:rPr lang="de-DE" sz="700"/>
            <a:t>sourceA{}</a:t>
          </a:r>
        </a:p>
      </dgm:t>
    </dgm:pt>
    <dgm:pt modelId="{606752C9-1FCE-4055-A2B4-7B6EE3D56AC7}" type="parTrans" cxnId="{D43E53DA-9DC0-4FFA-BAE5-4D058B51E3FE}">
      <dgm:prSet/>
      <dgm:spPr/>
      <dgm:t>
        <a:bodyPr/>
        <a:lstStyle/>
        <a:p>
          <a:endParaRPr lang="de-DE"/>
        </a:p>
      </dgm:t>
    </dgm:pt>
    <dgm:pt modelId="{9712E95F-FAEC-4124-B2D5-2B3B93CBC77B}" type="sibTrans" cxnId="{D43E53DA-9DC0-4FFA-BAE5-4D058B51E3FE}">
      <dgm:prSet/>
      <dgm:spPr/>
      <dgm:t>
        <a:bodyPr/>
        <a:lstStyle/>
        <a:p>
          <a:endParaRPr lang="de-DE"/>
        </a:p>
      </dgm:t>
    </dgm:pt>
    <dgm:pt modelId="{80324ADF-9533-413D-996F-D894E04DF273}">
      <dgm:prSet phldrT="[Text]" custT="1"/>
      <dgm:spPr/>
      <dgm:t>
        <a:bodyPr/>
        <a:lstStyle/>
        <a:p>
          <a:r>
            <a:rPr lang="de-DE" sz="700"/>
            <a:t>sourceB{}</a:t>
          </a:r>
        </a:p>
      </dgm:t>
    </dgm:pt>
    <dgm:pt modelId="{00694AC3-28AD-471D-9270-5B39431640AC}" type="parTrans" cxnId="{E71A8600-3CB2-42EE-A79D-F51BB095C8E6}">
      <dgm:prSet/>
      <dgm:spPr/>
      <dgm:t>
        <a:bodyPr/>
        <a:lstStyle/>
        <a:p>
          <a:endParaRPr lang="de-DE"/>
        </a:p>
      </dgm:t>
    </dgm:pt>
    <dgm:pt modelId="{C768998D-B008-493C-88EB-1B196FF227BC}" type="sibTrans" cxnId="{E71A8600-3CB2-42EE-A79D-F51BB095C8E6}">
      <dgm:prSet/>
      <dgm:spPr/>
      <dgm:t>
        <a:bodyPr/>
        <a:lstStyle/>
        <a:p>
          <a:endParaRPr lang="de-DE"/>
        </a:p>
      </dgm:t>
    </dgm:pt>
    <dgm:pt modelId="{8DF605A9-9DCA-4E35-BE55-B1CB47289DBD}">
      <dgm:prSet phldrT="[Text]" custT="1"/>
      <dgm:spPr/>
      <dgm:t>
        <a:bodyPr/>
        <a:lstStyle/>
        <a:p>
          <a:endParaRPr lang="de-DE" sz="700"/>
        </a:p>
      </dgm:t>
    </dgm:pt>
    <dgm:pt modelId="{BAEEA7D8-5E15-42A8-B4D6-3CB2DB930E3C}" type="parTrans" cxnId="{06864FD9-6C02-4023-8860-37BC550D92A8}">
      <dgm:prSet/>
      <dgm:spPr/>
      <dgm:t>
        <a:bodyPr/>
        <a:lstStyle/>
        <a:p>
          <a:endParaRPr lang="de-DE"/>
        </a:p>
      </dgm:t>
    </dgm:pt>
    <dgm:pt modelId="{0AFB4248-B895-4C02-93FB-C9EE7B3A411E}" type="sibTrans" cxnId="{06864FD9-6C02-4023-8860-37BC550D92A8}">
      <dgm:prSet/>
      <dgm:spPr/>
      <dgm:t>
        <a:bodyPr/>
        <a:lstStyle/>
        <a:p>
          <a:endParaRPr lang="de-DE"/>
        </a:p>
      </dgm:t>
    </dgm:pt>
    <dgm:pt modelId="{8E7CEF64-F5C1-4241-B465-0B13C7566118}">
      <dgm:prSet phldrT="[Text]" custT="1"/>
      <dgm:spPr/>
      <dgm:t>
        <a:bodyPr/>
        <a:lstStyle/>
        <a:p>
          <a:r>
            <a:rPr lang="de-DE" sz="700"/>
            <a:t>comparison=("&lt;","&gt;","=","&lt;=","&gt;=")</a:t>
          </a:r>
        </a:p>
      </dgm:t>
    </dgm:pt>
    <dgm:pt modelId="{DEDFA0BB-5CEA-437B-8A4C-8C9197EB7F89}" type="parTrans" cxnId="{9C4CE59D-CC84-41F1-B9FB-B6A3B0BA9443}">
      <dgm:prSet/>
      <dgm:spPr/>
      <dgm:t>
        <a:bodyPr/>
        <a:lstStyle/>
        <a:p>
          <a:endParaRPr lang="de-DE"/>
        </a:p>
      </dgm:t>
    </dgm:pt>
    <dgm:pt modelId="{870EB835-D280-468F-AB22-F5FC4E7D3585}" type="sibTrans" cxnId="{9C4CE59D-CC84-41F1-B9FB-B6A3B0BA9443}">
      <dgm:prSet/>
      <dgm:spPr/>
      <dgm:t>
        <a:bodyPr/>
        <a:lstStyle/>
        <a:p>
          <a:endParaRPr lang="de-DE"/>
        </a:p>
      </dgm:t>
    </dgm:pt>
    <dgm:pt modelId="{04CFD3FB-2740-4AA9-A202-2AD16805ECB0}">
      <dgm:prSet phldrT="[Text]" custT="1"/>
      <dgm:spPr/>
      <dgm:t>
        <a:bodyPr/>
        <a:lstStyle/>
        <a:p>
          <a:r>
            <a:rPr lang="de-DE" sz="700"/>
            <a:t>tartget{}</a:t>
          </a:r>
        </a:p>
      </dgm:t>
    </dgm:pt>
    <dgm:pt modelId="{CCA40A62-8CA2-4720-A89E-91795D358D01}" type="parTrans" cxnId="{484E4FCD-84A8-4471-840E-EA85EF1F614D}">
      <dgm:prSet/>
      <dgm:spPr/>
      <dgm:t>
        <a:bodyPr/>
        <a:lstStyle/>
        <a:p>
          <a:endParaRPr lang="de-DE"/>
        </a:p>
      </dgm:t>
    </dgm:pt>
    <dgm:pt modelId="{11A7B1C1-C580-4BA8-9810-0BEBA2A67AA2}" type="sibTrans" cxnId="{484E4FCD-84A8-4471-840E-EA85EF1F614D}">
      <dgm:prSet/>
      <dgm:spPr/>
      <dgm:t>
        <a:bodyPr/>
        <a:lstStyle/>
        <a:p>
          <a:endParaRPr lang="de-DE"/>
        </a:p>
      </dgm:t>
    </dgm:pt>
    <dgm:pt modelId="{E6CD14D7-4C28-475E-99C4-D3182F02EE02}">
      <dgm:prSet phldrT="[Text]" custT="1"/>
      <dgm:spPr/>
      <dgm:t>
        <a:bodyPr anchor="ctr" anchorCtr="0"/>
        <a:lstStyle/>
        <a:p>
          <a:pPr algn="ctr"/>
          <a:r>
            <a:rPr lang="de-DE" sz="2000"/>
            <a:t>source{}</a:t>
          </a:r>
        </a:p>
      </dgm:t>
    </dgm:pt>
    <dgm:pt modelId="{1CEE0B6F-12DC-429A-88BE-AD2BD7D172AE}" type="parTrans" cxnId="{6BE3152D-55F0-486D-98A1-AB2610DAB826}">
      <dgm:prSet/>
      <dgm:spPr/>
      <dgm:t>
        <a:bodyPr/>
        <a:lstStyle/>
        <a:p>
          <a:endParaRPr lang="de-DE"/>
        </a:p>
      </dgm:t>
    </dgm:pt>
    <dgm:pt modelId="{9FAD404F-1DBC-47D4-A7A7-85BE0AE0074A}" type="sibTrans" cxnId="{6BE3152D-55F0-486D-98A1-AB2610DAB826}">
      <dgm:prSet/>
      <dgm:spPr/>
      <dgm:t>
        <a:bodyPr/>
        <a:lstStyle/>
        <a:p>
          <a:endParaRPr lang="de-DE"/>
        </a:p>
      </dgm:t>
    </dgm:pt>
    <dgm:pt modelId="{D73E80EA-422A-479D-9936-723DD1BBA4F9}">
      <dgm:prSet phldrT="[Text]" custT="1"/>
      <dgm:spPr/>
      <dgm:t>
        <a:bodyPr anchor="ctr" anchorCtr="0"/>
        <a:lstStyle/>
        <a:p>
          <a:pPr algn="ctr"/>
          <a:r>
            <a:rPr lang="de-DE" sz="800"/>
            <a:t>deviceID=(stg)</a:t>
          </a:r>
        </a:p>
      </dgm:t>
    </dgm:pt>
    <dgm:pt modelId="{E0B9B2F2-E102-40DF-BA3D-E432A470B9B3}" type="parTrans" cxnId="{7775A9D3-9149-4ACC-AF66-6E11949775EE}">
      <dgm:prSet/>
      <dgm:spPr/>
      <dgm:t>
        <a:bodyPr/>
        <a:lstStyle/>
        <a:p>
          <a:endParaRPr lang="de-DE"/>
        </a:p>
      </dgm:t>
    </dgm:pt>
    <dgm:pt modelId="{78818806-760A-4195-A70A-71154D5D562D}" type="sibTrans" cxnId="{7775A9D3-9149-4ACC-AF66-6E11949775EE}">
      <dgm:prSet/>
      <dgm:spPr/>
      <dgm:t>
        <a:bodyPr/>
        <a:lstStyle/>
        <a:p>
          <a:endParaRPr lang="de-DE"/>
        </a:p>
      </dgm:t>
    </dgm:pt>
    <dgm:pt modelId="{73E00CB4-6E01-4D06-81C2-257CAF811574}">
      <dgm:prSet phldrT="[Text]" custT="1"/>
      <dgm:spPr/>
      <dgm:t>
        <a:bodyPr anchor="ctr" anchorCtr="0"/>
        <a:lstStyle/>
        <a:p>
          <a:pPr algn="ctr"/>
          <a:r>
            <a:rPr lang="de-DE" sz="800"/>
            <a:t>channelName=(strg)</a:t>
          </a:r>
        </a:p>
      </dgm:t>
    </dgm:pt>
    <dgm:pt modelId="{D7EBC663-FDD0-4F0B-8C63-93454EE46704}" type="parTrans" cxnId="{C288174B-96B3-40A6-9E5A-8C3AB381AB0C}">
      <dgm:prSet/>
      <dgm:spPr/>
      <dgm:t>
        <a:bodyPr/>
        <a:lstStyle/>
        <a:p>
          <a:endParaRPr lang="de-DE"/>
        </a:p>
      </dgm:t>
    </dgm:pt>
    <dgm:pt modelId="{9025C4C2-F2FC-4F0B-98DA-0532449D0107}" type="sibTrans" cxnId="{C288174B-96B3-40A6-9E5A-8C3AB381AB0C}">
      <dgm:prSet/>
      <dgm:spPr/>
      <dgm:t>
        <a:bodyPr/>
        <a:lstStyle/>
        <a:p>
          <a:endParaRPr lang="de-DE"/>
        </a:p>
      </dgm:t>
    </dgm:pt>
    <dgm:pt modelId="{E65F2C9C-A00C-4DE5-8AEA-C274CCED54A9}">
      <dgm:prSet phldrT="[Text]" custT="1"/>
      <dgm:spPr/>
      <dgm:t>
        <a:bodyPr anchor="ctr" anchorCtr="0"/>
        <a:lstStyle/>
        <a:p>
          <a:pPr algn="ctr"/>
          <a:r>
            <a:rPr lang="de-DE" sz="800"/>
            <a:t>parameter=(stg)</a:t>
          </a:r>
        </a:p>
      </dgm:t>
    </dgm:pt>
    <dgm:pt modelId="{44B2007A-53D4-451B-9E67-C69AA9AE0F30}" type="parTrans" cxnId="{4618F184-7339-4A5B-9D6A-FB94B63AEB7D}">
      <dgm:prSet/>
      <dgm:spPr/>
      <dgm:t>
        <a:bodyPr/>
        <a:lstStyle/>
        <a:p>
          <a:endParaRPr lang="de-DE"/>
        </a:p>
      </dgm:t>
    </dgm:pt>
    <dgm:pt modelId="{108E9B22-E7D2-4DF4-9AC1-126098788A02}" type="sibTrans" cxnId="{4618F184-7339-4A5B-9D6A-FB94B63AEB7D}">
      <dgm:prSet/>
      <dgm:spPr/>
      <dgm:t>
        <a:bodyPr/>
        <a:lstStyle/>
        <a:p>
          <a:endParaRPr lang="de-DE"/>
        </a:p>
      </dgm:t>
    </dgm:pt>
    <dgm:pt modelId="{2B0FE6D5-5B21-49EF-BD36-7BB8F8D647D5}">
      <dgm:prSet phldrT="[Text]" custT="1"/>
      <dgm:spPr/>
      <dgm:t>
        <a:bodyPr anchor="ctr" anchorCtr="0"/>
        <a:lstStyle/>
        <a:p>
          <a:pPr algn="ctr"/>
          <a:r>
            <a:rPr lang="de-DE" sz="800"/>
            <a:t>true{}</a:t>
          </a:r>
        </a:p>
      </dgm:t>
    </dgm:pt>
    <dgm:pt modelId="{CB8458CB-55C7-461E-9BD2-B128EE387B5B}" type="parTrans" cxnId="{933253E8-8176-40D8-8BDB-DEB7ABB57C4B}">
      <dgm:prSet/>
      <dgm:spPr/>
    </dgm:pt>
    <dgm:pt modelId="{454E41FD-103A-4204-82EF-BB9C38AFA3FC}" type="sibTrans" cxnId="{933253E8-8176-40D8-8BDB-DEB7ABB57C4B}">
      <dgm:prSet/>
      <dgm:spPr/>
    </dgm:pt>
    <dgm:pt modelId="{0E16A755-9338-4965-8A90-5AA13EC9602C}">
      <dgm:prSet phldrT="[Text]" custT="1"/>
      <dgm:spPr/>
      <dgm:t>
        <a:bodyPr anchor="ctr" anchorCtr="0"/>
        <a:lstStyle/>
        <a:p>
          <a:pPr algn="ctr"/>
          <a:r>
            <a:rPr lang="de-DE" sz="800"/>
            <a:t>false{}</a:t>
          </a:r>
        </a:p>
      </dgm:t>
    </dgm:pt>
    <dgm:pt modelId="{21B3C9E4-B046-4CC5-963D-9BEB4B190D5B}" type="parTrans" cxnId="{A5745602-0B50-45C8-8F3B-84CE57A6D59D}">
      <dgm:prSet/>
      <dgm:spPr/>
    </dgm:pt>
    <dgm:pt modelId="{2EABC23B-236F-4900-827B-022CDB5DFE13}" type="sibTrans" cxnId="{A5745602-0B50-45C8-8F3B-84CE57A6D59D}">
      <dgm:prSet/>
      <dgm:spPr/>
    </dgm:pt>
    <dgm:pt modelId="{8892DE04-A823-4CF1-8F48-8119775D2127}" type="pres">
      <dgm:prSet presAssocID="{4C302A31-1C4A-47E7-A85D-4ABC1129934E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DE"/>
        </a:p>
      </dgm:t>
    </dgm:pt>
    <dgm:pt modelId="{D1AFB52D-515E-4613-9941-84EC99F96977}" type="pres">
      <dgm:prSet presAssocID="{AA5B7544-D899-4C0E-8127-B05A89302D20}" presName="root" presStyleCnt="0"/>
      <dgm:spPr/>
    </dgm:pt>
    <dgm:pt modelId="{21CE2442-A91C-41D0-84A1-58C8183DE8CD}" type="pres">
      <dgm:prSet presAssocID="{AA5B7544-D899-4C0E-8127-B05A89302D20}" presName="rootComposite" presStyleCnt="0"/>
      <dgm:spPr/>
    </dgm:pt>
    <dgm:pt modelId="{63AEAAC3-B2CA-4893-8060-CEDFEBD3F7CD}" type="pres">
      <dgm:prSet presAssocID="{AA5B7544-D899-4C0E-8127-B05A89302D20}" presName="rootText" presStyleLbl="node1" presStyleIdx="0" presStyleCnt="6"/>
      <dgm:spPr/>
      <dgm:t>
        <a:bodyPr/>
        <a:lstStyle/>
        <a:p>
          <a:endParaRPr lang="de-DE"/>
        </a:p>
      </dgm:t>
    </dgm:pt>
    <dgm:pt modelId="{80257A5E-90A9-4416-ACBE-88D95AD49F87}" type="pres">
      <dgm:prSet presAssocID="{AA5B7544-D899-4C0E-8127-B05A89302D20}" presName="rootConnector" presStyleLbl="node1" presStyleIdx="0" presStyleCnt="6"/>
      <dgm:spPr/>
      <dgm:t>
        <a:bodyPr/>
        <a:lstStyle/>
        <a:p>
          <a:endParaRPr lang="de-DE"/>
        </a:p>
      </dgm:t>
    </dgm:pt>
    <dgm:pt modelId="{E4BF2315-2175-4B8C-B7CB-89C5D3D7D265}" type="pres">
      <dgm:prSet presAssocID="{AA5B7544-D899-4C0E-8127-B05A89302D20}" presName="childShape" presStyleCnt="0"/>
      <dgm:spPr/>
    </dgm:pt>
    <dgm:pt modelId="{6C49CD33-5B7D-4164-AF35-FCC3D5A6C96D}" type="pres">
      <dgm:prSet presAssocID="{91E7B270-7CD9-4999-8EE6-B78EB6395ED3}" presName="Name13" presStyleLbl="parChTrans1D2" presStyleIdx="0" presStyleCnt="6"/>
      <dgm:spPr/>
      <dgm:t>
        <a:bodyPr/>
        <a:lstStyle/>
        <a:p>
          <a:endParaRPr lang="de-DE"/>
        </a:p>
      </dgm:t>
    </dgm:pt>
    <dgm:pt modelId="{4D61639A-63F2-4061-BF53-FC7A246F0CB0}" type="pres">
      <dgm:prSet presAssocID="{0F81E6B3-C364-46E9-B3CF-A51D1C621541}" presName="childText" presStyleLbl="bgAcc1" presStyleIdx="0" presStyleCnt="6" custScaleY="167310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B1D062F8-B8C1-47CF-9D4B-BB75A7127551}" type="pres">
      <dgm:prSet presAssocID="{E97D4AB9-7C71-4C5F-8D8B-50CD8304F0EB}" presName="root" presStyleCnt="0"/>
      <dgm:spPr/>
    </dgm:pt>
    <dgm:pt modelId="{FC7234C8-9218-4BAB-BE48-F96DE7B97F62}" type="pres">
      <dgm:prSet presAssocID="{E97D4AB9-7C71-4C5F-8D8B-50CD8304F0EB}" presName="rootComposite" presStyleCnt="0"/>
      <dgm:spPr/>
    </dgm:pt>
    <dgm:pt modelId="{ECCB420A-8857-4E3C-971F-1BD254CF8B79}" type="pres">
      <dgm:prSet presAssocID="{E97D4AB9-7C71-4C5F-8D8B-50CD8304F0EB}" presName="rootText" presStyleLbl="node1" presStyleIdx="1" presStyleCnt="6"/>
      <dgm:spPr/>
      <dgm:t>
        <a:bodyPr/>
        <a:lstStyle/>
        <a:p>
          <a:endParaRPr lang="de-DE"/>
        </a:p>
      </dgm:t>
    </dgm:pt>
    <dgm:pt modelId="{C6826E6D-FAA4-4068-9D26-C1E8DC98350E}" type="pres">
      <dgm:prSet presAssocID="{E97D4AB9-7C71-4C5F-8D8B-50CD8304F0EB}" presName="rootConnector" presStyleLbl="node1" presStyleIdx="1" presStyleCnt="6"/>
      <dgm:spPr/>
      <dgm:t>
        <a:bodyPr/>
        <a:lstStyle/>
        <a:p>
          <a:endParaRPr lang="de-DE"/>
        </a:p>
      </dgm:t>
    </dgm:pt>
    <dgm:pt modelId="{1E3D6ACA-4FD2-4CA6-8909-35BD06060745}" type="pres">
      <dgm:prSet presAssocID="{E97D4AB9-7C71-4C5F-8D8B-50CD8304F0EB}" presName="childShape" presStyleCnt="0"/>
      <dgm:spPr/>
    </dgm:pt>
    <dgm:pt modelId="{A1C2CC2E-6946-4352-A256-8A9C56E5D607}" type="pres">
      <dgm:prSet presAssocID="{4D4E6251-F463-404E-8499-0798639F7B5C}" presName="Name13" presStyleLbl="parChTrans1D2" presStyleIdx="1" presStyleCnt="6"/>
      <dgm:spPr/>
      <dgm:t>
        <a:bodyPr/>
        <a:lstStyle/>
        <a:p>
          <a:endParaRPr lang="de-DE"/>
        </a:p>
      </dgm:t>
    </dgm:pt>
    <dgm:pt modelId="{CEB4220D-42DF-40B1-9218-6E9979B8A968}" type="pres">
      <dgm:prSet presAssocID="{96198D9C-8656-4416-ABD5-B8DBFDC24DB4}" presName="childText" presStyleLbl="bgAcc1" presStyleIdx="1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6274E70-361C-4F7F-B5AE-1518747D5D5A}" type="pres">
      <dgm:prSet presAssocID="{B7431594-F4A6-4151-8BF4-4D4137208CC7}" presName="root" presStyleCnt="0"/>
      <dgm:spPr/>
    </dgm:pt>
    <dgm:pt modelId="{E7FA95C1-29DC-4C5A-8619-3C7E43114BB5}" type="pres">
      <dgm:prSet presAssocID="{B7431594-F4A6-4151-8BF4-4D4137208CC7}" presName="rootComposite" presStyleCnt="0"/>
      <dgm:spPr/>
    </dgm:pt>
    <dgm:pt modelId="{919C2124-76EF-4A45-BF25-1836E74BE02E}" type="pres">
      <dgm:prSet presAssocID="{B7431594-F4A6-4151-8BF4-4D4137208CC7}" presName="rootText" presStyleLbl="node1" presStyleIdx="2" presStyleCnt="6"/>
      <dgm:spPr/>
      <dgm:t>
        <a:bodyPr/>
        <a:lstStyle/>
        <a:p>
          <a:endParaRPr lang="de-DE"/>
        </a:p>
      </dgm:t>
    </dgm:pt>
    <dgm:pt modelId="{0E029B36-DE18-4905-8672-C211F16F946A}" type="pres">
      <dgm:prSet presAssocID="{B7431594-F4A6-4151-8BF4-4D4137208CC7}" presName="rootConnector" presStyleLbl="node1" presStyleIdx="2" presStyleCnt="6"/>
      <dgm:spPr/>
      <dgm:t>
        <a:bodyPr/>
        <a:lstStyle/>
        <a:p>
          <a:endParaRPr lang="de-DE"/>
        </a:p>
      </dgm:t>
    </dgm:pt>
    <dgm:pt modelId="{AFE8E31B-A6F8-47DC-A7AB-88242E4202B5}" type="pres">
      <dgm:prSet presAssocID="{B7431594-F4A6-4151-8BF4-4D4137208CC7}" presName="childShape" presStyleCnt="0"/>
      <dgm:spPr/>
    </dgm:pt>
    <dgm:pt modelId="{D7F0EC80-857F-4F7F-BC0F-89BD605FA54F}" type="pres">
      <dgm:prSet presAssocID="{CA245488-9AFD-418B-988A-8651A167576A}" presName="Name13" presStyleLbl="parChTrans1D2" presStyleIdx="2" presStyleCnt="6"/>
      <dgm:spPr/>
      <dgm:t>
        <a:bodyPr/>
        <a:lstStyle/>
        <a:p>
          <a:endParaRPr lang="de-DE"/>
        </a:p>
      </dgm:t>
    </dgm:pt>
    <dgm:pt modelId="{379503FB-9009-45E9-91BA-31EDDF9CA7D8}" type="pres">
      <dgm:prSet presAssocID="{4A2B6241-2121-420D-9023-F70A0EB63F27}" presName="childText" presStyleLbl="bgAcc1" presStyleIdx="2" presStyleCnt="6" custScaleY="267119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5BCF1F9B-F067-4BEB-954F-6A9E53700C6A}" type="pres">
      <dgm:prSet presAssocID="{E6CD14D7-4C28-475E-99C4-D3182F02EE02}" presName="root" presStyleCnt="0"/>
      <dgm:spPr/>
    </dgm:pt>
    <dgm:pt modelId="{BC412C39-2DE6-47DC-9EA0-40EE1AB1C83A}" type="pres">
      <dgm:prSet presAssocID="{E6CD14D7-4C28-475E-99C4-D3182F02EE02}" presName="rootComposite" presStyleCnt="0"/>
      <dgm:spPr/>
    </dgm:pt>
    <dgm:pt modelId="{8164E1DD-D9A7-4DFD-B7AD-DED4622E902D}" type="pres">
      <dgm:prSet presAssocID="{E6CD14D7-4C28-475E-99C4-D3182F02EE02}" presName="rootText" presStyleLbl="node1" presStyleIdx="3" presStyleCnt="6"/>
      <dgm:spPr/>
      <dgm:t>
        <a:bodyPr/>
        <a:lstStyle/>
        <a:p>
          <a:endParaRPr lang="de-DE"/>
        </a:p>
      </dgm:t>
    </dgm:pt>
    <dgm:pt modelId="{14B3F176-29A8-4EB7-8324-A86D367175C4}" type="pres">
      <dgm:prSet presAssocID="{E6CD14D7-4C28-475E-99C4-D3182F02EE02}" presName="rootConnector" presStyleLbl="node1" presStyleIdx="3" presStyleCnt="6"/>
      <dgm:spPr/>
      <dgm:t>
        <a:bodyPr/>
        <a:lstStyle/>
        <a:p>
          <a:endParaRPr lang="de-DE"/>
        </a:p>
      </dgm:t>
    </dgm:pt>
    <dgm:pt modelId="{F6E28671-2173-40B2-BFE9-F4597D3CE2B8}" type="pres">
      <dgm:prSet presAssocID="{E6CD14D7-4C28-475E-99C4-D3182F02EE02}" presName="childShape" presStyleCnt="0"/>
      <dgm:spPr/>
    </dgm:pt>
    <dgm:pt modelId="{4F4D3509-CE0D-4916-9479-DEDA7C31782E}" type="pres">
      <dgm:prSet presAssocID="{E0B9B2F2-E102-40DF-BA3D-E432A470B9B3}" presName="Name13" presStyleLbl="parChTrans1D2" presStyleIdx="3" presStyleCnt="6"/>
      <dgm:spPr/>
    </dgm:pt>
    <dgm:pt modelId="{F1F20356-60A9-40DF-98A9-20B0CB836EB2}" type="pres">
      <dgm:prSet presAssocID="{D73E80EA-422A-479D-9936-723DD1BBA4F9}" presName="childText" presStyleLbl="bgAcc1" presStyleIdx="3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B751D7D-76ED-41F5-8BCB-97F0A14F4020}" type="pres">
      <dgm:prSet presAssocID="{D7EBC663-FDD0-4F0B-8C63-93454EE46704}" presName="Name13" presStyleLbl="parChTrans1D2" presStyleIdx="4" presStyleCnt="6"/>
      <dgm:spPr/>
    </dgm:pt>
    <dgm:pt modelId="{4EC9B244-415F-4114-A716-3FAF7A0738ED}" type="pres">
      <dgm:prSet presAssocID="{73E00CB4-6E01-4D06-81C2-257CAF811574}" presName="childText" presStyleLbl="bgAcc1" presStyleIdx="4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C54FE4B5-3782-4169-8504-C853E1CF8ED0}" type="pres">
      <dgm:prSet presAssocID="{44B2007A-53D4-451B-9E67-C69AA9AE0F30}" presName="Name13" presStyleLbl="parChTrans1D2" presStyleIdx="5" presStyleCnt="6"/>
      <dgm:spPr/>
    </dgm:pt>
    <dgm:pt modelId="{0F395746-D15D-4FE1-BC47-F2121D96154C}" type="pres">
      <dgm:prSet presAssocID="{E65F2C9C-A00C-4DE5-8AEA-C274CCED54A9}" presName="childText" presStyleLbl="bgAcc1" presStyleIdx="5" presStyleCnt="6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FF7DE50E-EF8C-4E09-87B2-EC49DD2F3AE5}" type="pres">
      <dgm:prSet presAssocID="{2B0FE6D5-5B21-49EF-BD36-7BB8F8D647D5}" presName="root" presStyleCnt="0"/>
      <dgm:spPr/>
    </dgm:pt>
    <dgm:pt modelId="{B5C2E79B-6F7D-41EE-B638-2DB9854C8A3E}" type="pres">
      <dgm:prSet presAssocID="{2B0FE6D5-5B21-49EF-BD36-7BB8F8D647D5}" presName="rootComposite" presStyleCnt="0"/>
      <dgm:spPr/>
    </dgm:pt>
    <dgm:pt modelId="{1BE85E4F-3FBA-48E1-B775-F98A6F6F54D9}" type="pres">
      <dgm:prSet presAssocID="{2B0FE6D5-5B21-49EF-BD36-7BB8F8D647D5}" presName="rootText" presStyleLbl="node1" presStyleIdx="4" presStyleCnt="6"/>
      <dgm:spPr/>
      <dgm:t>
        <a:bodyPr/>
        <a:lstStyle/>
        <a:p>
          <a:endParaRPr lang="de-DE"/>
        </a:p>
      </dgm:t>
    </dgm:pt>
    <dgm:pt modelId="{E8903322-BEEC-4C43-9BA1-AF373E2CE9D0}" type="pres">
      <dgm:prSet presAssocID="{2B0FE6D5-5B21-49EF-BD36-7BB8F8D647D5}" presName="rootConnector" presStyleLbl="node1" presStyleIdx="4" presStyleCnt="6"/>
      <dgm:spPr/>
      <dgm:t>
        <a:bodyPr/>
        <a:lstStyle/>
        <a:p>
          <a:endParaRPr lang="de-DE"/>
        </a:p>
      </dgm:t>
    </dgm:pt>
    <dgm:pt modelId="{E2453E94-9F87-490C-A56A-F8B093173CC5}" type="pres">
      <dgm:prSet presAssocID="{2B0FE6D5-5B21-49EF-BD36-7BB8F8D647D5}" presName="childShape" presStyleCnt="0"/>
      <dgm:spPr/>
    </dgm:pt>
    <dgm:pt modelId="{C9F42FC0-DF96-4B7B-95CC-367C85F63B17}" type="pres">
      <dgm:prSet presAssocID="{0E16A755-9338-4965-8A90-5AA13EC9602C}" presName="root" presStyleCnt="0"/>
      <dgm:spPr/>
    </dgm:pt>
    <dgm:pt modelId="{2B5D055D-B24D-47DD-B598-A9D60B1FC9D4}" type="pres">
      <dgm:prSet presAssocID="{0E16A755-9338-4965-8A90-5AA13EC9602C}" presName="rootComposite" presStyleCnt="0"/>
      <dgm:spPr/>
    </dgm:pt>
    <dgm:pt modelId="{024B3ACE-27A5-4E98-93D9-721E3BA97C7E}" type="pres">
      <dgm:prSet presAssocID="{0E16A755-9338-4965-8A90-5AA13EC9602C}" presName="rootText" presStyleLbl="node1" presStyleIdx="5" presStyleCnt="6"/>
      <dgm:spPr/>
      <dgm:t>
        <a:bodyPr/>
        <a:lstStyle/>
        <a:p>
          <a:endParaRPr lang="de-DE"/>
        </a:p>
      </dgm:t>
    </dgm:pt>
    <dgm:pt modelId="{694CEDE7-2E99-4658-8730-D712007AF1D1}" type="pres">
      <dgm:prSet presAssocID="{0E16A755-9338-4965-8A90-5AA13EC9602C}" presName="rootConnector" presStyleLbl="node1" presStyleIdx="5" presStyleCnt="6"/>
      <dgm:spPr/>
      <dgm:t>
        <a:bodyPr/>
        <a:lstStyle/>
        <a:p>
          <a:endParaRPr lang="de-DE"/>
        </a:p>
      </dgm:t>
    </dgm:pt>
    <dgm:pt modelId="{A8B2381D-19EE-4A3D-8A19-5924F439129D}" type="pres">
      <dgm:prSet presAssocID="{0E16A755-9338-4965-8A90-5AA13EC9602C}" presName="childShape" presStyleCnt="0"/>
      <dgm:spPr/>
    </dgm:pt>
  </dgm:ptLst>
  <dgm:cxnLst>
    <dgm:cxn modelId="{4618F184-7339-4A5B-9D6A-FB94B63AEB7D}" srcId="{E6CD14D7-4C28-475E-99C4-D3182F02EE02}" destId="{E65F2C9C-A00C-4DE5-8AEA-C274CCED54A9}" srcOrd="2" destOrd="0" parTransId="{44B2007A-53D4-451B-9E67-C69AA9AE0F30}" sibTransId="{108E9B22-E7D2-4DF4-9AC1-126098788A02}"/>
    <dgm:cxn modelId="{9C4CE59D-CC84-41F1-B9FB-B6A3B0BA9443}" srcId="{0F81E6B3-C364-46E9-B3CF-A51D1C621541}" destId="{8E7CEF64-F5C1-4241-B465-0B13C7566118}" srcOrd="1" destOrd="0" parTransId="{DEDFA0BB-5CEA-437B-8A4C-8C9197EB7F89}" sibTransId="{870EB835-D280-468F-AB22-F5FC4E7D3585}"/>
    <dgm:cxn modelId="{B9C8A9BA-95CE-4BB1-9186-8C4ABDFA83F3}" type="presOf" srcId="{44B2007A-53D4-451B-9E67-C69AA9AE0F30}" destId="{C54FE4B5-3782-4169-8504-C853E1CF8ED0}" srcOrd="0" destOrd="0" presId="urn:microsoft.com/office/officeart/2005/8/layout/hierarchy3"/>
    <dgm:cxn modelId="{F5977E78-9F5A-4D3C-9B43-9081F0DCDB9B}" srcId="{E97D4AB9-7C71-4C5F-8D8B-50CD8304F0EB}" destId="{96198D9C-8656-4416-ABD5-B8DBFDC24DB4}" srcOrd="0" destOrd="0" parTransId="{4D4E6251-F463-404E-8499-0798639F7B5C}" sibTransId="{243E0619-71F9-4456-A1FF-FD022A28CFDE}"/>
    <dgm:cxn modelId="{2DF39E93-0D23-4450-8A85-B98760C68F82}" type="presOf" srcId="{CA245488-9AFD-418B-988A-8651A167576A}" destId="{D7F0EC80-857F-4F7F-BC0F-89BD605FA54F}" srcOrd="0" destOrd="0" presId="urn:microsoft.com/office/officeart/2005/8/layout/hierarchy3"/>
    <dgm:cxn modelId="{C7A2AAE9-580E-474F-AD1D-CDF4761F885F}" type="presOf" srcId="{B7431594-F4A6-4151-8BF4-4D4137208CC7}" destId="{0E029B36-DE18-4905-8672-C211F16F946A}" srcOrd="1" destOrd="0" presId="urn:microsoft.com/office/officeart/2005/8/layout/hierarchy3"/>
    <dgm:cxn modelId="{5B31F092-0F3B-41BA-A5AB-D03C064E4AA7}" type="presOf" srcId="{D7EBC663-FDD0-4F0B-8C63-93454EE46704}" destId="{FB751D7D-76ED-41F5-8BCB-97F0A14F4020}" srcOrd="0" destOrd="0" presId="urn:microsoft.com/office/officeart/2005/8/layout/hierarchy3"/>
    <dgm:cxn modelId="{E1DF88EF-F183-40D3-887A-927C09E925B0}" srcId="{4C302A31-1C4A-47E7-A85D-4ABC1129934E}" destId="{E97D4AB9-7C71-4C5F-8D8B-50CD8304F0EB}" srcOrd="1" destOrd="0" parTransId="{65C0EFC4-4742-4907-BF46-27E894FB600D}" sibTransId="{4B86C7A4-EB4C-4630-9CC9-9AF842DC822F}"/>
    <dgm:cxn modelId="{F88EF5A4-4A11-4B42-AF63-A9A0F27158E4}" srcId="{4C302A31-1C4A-47E7-A85D-4ABC1129934E}" destId="{AA5B7544-D899-4C0E-8127-B05A89302D20}" srcOrd="0" destOrd="0" parTransId="{D1B912A0-5141-432F-9630-BB82B4A746F0}" sibTransId="{A9441DF9-A57B-417E-8A03-E31C23B658C3}"/>
    <dgm:cxn modelId="{E07D1D64-514D-4E11-B5B4-3D226867CF1C}" type="presOf" srcId="{4D4E6251-F463-404E-8499-0798639F7B5C}" destId="{A1C2CC2E-6946-4352-A256-8A9C56E5D607}" srcOrd="0" destOrd="0" presId="urn:microsoft.com/office/officeart/2005/8/layout/hierarchy3"/>
    <dgm:cxn modelId="{D43E53DA-9DC0-4FFA-BAE5-4D058B51E3FE}" srcId="{0F81E6B3-C364-46E9-B3CF-A51D1C621541}" destId="{2929F73F-5C40-44AA-B8E1-9EAB5A10CE03}" srcOrd="0" destOrd="0" parTransId="{606752C9-1FCE-4055-A2B4-7B6EE3D56AC7}" sibTransId="{9712E95F-FAEC-4124-B2D5-2B3B93CBC77B}"/>
    <dgm:cxn modelId="{0E40FCBC-DDCD-4306-B4ED-2BC3724752AA}" type="presOf" srcId="{2B0FE6D5-5B21-49EF-BD36-7BB8F8D647D5}" destId="{1BE85E4F-3FBA-48E1-B775-F98A6F6F54D9}" srcOrd="0" destOrd="0" presId="urn:microsoft.com/office/officeart/2005/8/layout/hierarchy3"/>
    <dgm:cxn modelId="{5C722A28-D242-4065-AE60-96275B096BB6}" type="presOf" srcId="{0E16A755-9338-4965-8A90-5AA13EC9602C}" destId="{024B3ACE-27A5-4E98-93D9-721E3BA97C7E}" srcOrd="0" destOrd="0" presId="urn:microsoft.com/office/officeart/2005/8/layout/hierarchy3"/>
    <dgm:cxn modelId="{4A9C4BCC-5B51-4556-9FA5-6542ACFE5E9A}" type="presOf" srcId="{4C302A31-1C4A-47E7-A85D-4ABC1129934E}" destId="{8892DE04-A823-4CF1-8F48-8119775D2127}" srcOrd="0" destOrd="0" presId="urn:microsoft.com/office/officeart/2005/8/layout/hierarchy3"/>
    <dgm:cxn modelId="{917106CA-5F32-42FB-A776-6373FA8BF744}" type="presOf" srcId="{E97D4AB9-7C71-4C5F-8D8B-50CD8304F0EB}" destId="{ECCB420A-8857-4E3C-971F-1BD254CF8B79}" srcOrd="0" destOrd="0" presId="urn:microsoft.com/office/officeart/2005/8/layout/hierarchy3"/>
    <dgm:cxn modelId="{65CA4B3F-93A0-4116-92BE-71F2B089DF15}" type="presOf" srcId="{2929F73F-5C40-44AA-B8E1-9EAB5A10CE03}" destId="{4D61639A-63F2-4061-BF53-FC7A246F0CB0}" srcOrd="0" destOrd="1" presId="urn:microsoft.com/office/officeart/2005/8/layout/hierarchy3"/>
    <dgm:cxn modelId="{D497ED47-2B2C-48C1-A8F0-E2E7C8439111}" type="presOf" srcId="{E65F2C9C-A00C-4DE5-8AEA-C274CCED54A9}" destId="{0F395746-D15D-4FE1-BC47-F2121D96154C}" srcOrd="0" destOrd="0" presId="urn:microsoft.com/office/officeart/2005/8/layout/hierarchy3"/>
    <dgm:cxn modelId="{A5745602-0B50-45C8-8F3B-84CE57A6D59D}" srcId="{4C302A31-1C4A-47E7-A85D-4ABC1129934E}" destId="{0E16A755-9338-4965-8A90-5AA13EC9602C}" srcOrd="5" destOrd="0" parTransId="{21B3C9E4-B046-4CC5-963D-9BEB4B190D5B}" sibTransId="{2EABC23B-236F-4900-827B-022CDB5DFE13}"/>
    <dgm:cxn modelId="{654F571C-19C8-4BB9-809C-4FE1C1514BDB}" type="presOf" srcId="{73E00CB4-6E01-4D06-81C2-257CAF811574}" destId="{4EC9B244-415F-4114-A716-3FAF7A0738ED}" srcOrd="0" destOrd="0" presId="urn:microsoft.com/office/officeart/2005/8/layout/hierarchy3"/>
    <dgm:cxn modelId="{C288174B-96B3-40A6-9E5A-8C3AB381AB0C}" srcId="{E6CD14D7-4C28-475E-99C4-D3182F02EE02}" destId="{73E00CB4-6E01-4D06-81C2-257CAF811574}" srcOrd="1" destOrd="0" parTransId="{D7EBC663-FDD0-4F0B-8C63-93454EE46704}" sibTransId="{9025C4C2-F2FC-4F0B-98DA-0532449D0107}"/>
    <dgm:cxn modelId="{E71A8600-3CB2-42EE-A79D-F51BB095C8E6}" srcId="{0F81E6B3-C364-46E9-B3CF-A51D1C621541}" destId="{80324ADF-9533-413D-996F-D894E04DF273}" srcOrd="2" destOrd="0" parTransId="{00694AC3-28AD-471D-9270-5B39431640AC}" sibTransId="{C768998D-B008-493C-88EB-1B196FF227BC}"/>
    <dgm:cxn modelId="{14C755CD-5444-45C4-B1BD-1EEBCA9A94CD}" type="presOf" srcId="{D73E80EA-422A-479D-9936-723DD1BBA4F9}" destId="{F1F20356-60A9-40DF-98A9-20B0CB836EB2}" srcOrd="0" destOrd="0" presId="urn:microsoft.com/office/officeart/2005/8/layout/hierarchy3"/>
    <dgm:cxn modelId="{7775A9D3-9149-4ACC-AF66-6E11949775EE}" srcId="{E6CD14D7-4C28-475E-99C4-D3182F02EE02}" destId="{D73E80EA-422A-479D-9936-723DD1BBA4F9}" srcOrd="0" destOrd="0" parTransId="{E0B9B2F2-E102-40DF-BA3D-E432A470B9B3}" sibTransId="{78818806-760A-4195-A70A-71154D5D562D}"/>
    <dgm:cxn modelId="{C75DCC6A-BE25-4DEC-BA23-0A026452D493}" type="presOf" srcId="{96198D9C-8656-4416-ABD5-B8DBFDC24DB4}" destId="{CEB4220D-42DF-40B1-9218-6E9979B8A968}" srcOrd="0" destOrd="0" presId="urn:microsoft.com/office/officeart/2005/8/layout/hierarchy3"/>
    <dgm:cxn modelId="{0506339B-00CA-4362-A4F0-C07C80F43D80}" type="presOf" srcId="{AA5B7544-D899-4C0E-8127-B05A89302D20}" destId="{80257A5E-90A9-4416-ACBE-88D95AD49F87}" srcOrd="1" destOrd="0" presId="urn:microsoft.com/office/officeart/2005/8/layout/hierarchy3"/>
    <dgm:cxn modelId="{06864FD9-6C02-4023-8860-37BC550D92A8}" srcId="{0F81E6B3-C364-46E9-B3CF-A51D1C621541}" destId="{8DF605A9-9DCA-4E35-BE55-B1CB47289DBD}" srcOrd="4" destOrd="0" parTransId="{BAEEA7D8-5E15-42A8-B4D6-3CB2DB930E3C}" sibTransId="{0AFB4248-B895-4C02-93FB-C9EE7B3A411E}"/>
    <dgm:cxn modelId="{65E74B5D-42F7-44A1-83D1-AE30756C57AF}" type="presOf" srcId="{80324ADF-9533-413D-996F-D894E04DF273}" destId="{4D61639A-63F2-4061-BF53-FC7A246F0CB0}" srcOrd="0" destOrd="3" presId="urn:microsoft.com/office/officeart/2005/8/layout/hierarchy3"/>
    <dgm:cxn modelId="{EA1A6C25-1628-452D-AF66-AF8EFCE3047D}" type="presOf" srcId="{E0B9B2F2-E102-40DF-BA3D-E432A470B9B3}" destId="{4F4D3509-CE0D-4916-9479-DEDA7C31782E}" srcOrd="0" destOrd="0" presId="urn:microsoft.com/office/officeart/2005/8/layout/hierarchy3"/>
    <dgm:cxn modelId="{06A1BA95-A026-4C56-8A2F-A120BD4B5B40}" type="presOf" srcId="{04CFD3FB-2740-4AA9-A202-2AD16805ECB0}" destId="{4D61639A-63F2-4061-BF53-FC7A246F0CB0}" srcOrd="0" destOrd="4" presId="urn:microsoft.com/office/officeart/2005/8/layout/hierarchy3"/>
    <dgm:cxn modelId="{6BE3152D-55F0-486D-98A1-AB2610DAB826}" srcId="{4C302A31-1C4A-47E7-A85D-4ABC1129934E}" destId="{E6CD14D7-4C28-475E-99C4-D3182F02EE02}" srcOrd="3" destOrd="0" parTransId="{1CEE0B6F-12DC-429A-88BE-AD2BD7D172AE}" sibTransId="{9FAD404F-1DBC-47D4-A7A7-85BE0AE0074A}"/>
    <dgm:cxn modelId="{1B1CC0FB-9480-47DD-AA29-00A0456B54EA}" type="presOf" srcId="{0E16A755-9338-4965-8A90-5AA13EC9602C}" destId="{694CEDE7-2E99-4658-8730-D712007AF1D1}" srcOrd="1" destOrd="0" presId="urn:microsoft.com/office/officeart/2005/8/layout/hierarchy3"/>
    <dgm:cxn modelId="{240127D7-250C-4442-834B-0ACC42CD1A3A}" srcId="{AA5B7544-D899-4C0E-8127-B05A89302D20}" destId="{0F81E6B3-C364-46E9-B3CF-A51D1C621541}" srcOrd="0" destOrd="0" parTransId="{91E7B270-7CD9-4999-8EE6-B78EB6395ED3}" sibTransId="{E1345654-D41B-4E4E-9FFA-6C4ABC163306}"/>
    <dgm:cxn modelId="{37C35952-70DA-4DE5-A72D-163D555A896E}" type="presOf" srcId="{2B0FE6D5-5B21-49EF-BD36-7BB8F8D647D5}" destId="{E8903322-BEEC-4C43-9BA1-AF373E2CE9D0}" srcOrd="1" destOrd="0" presId="urn:microsoft.com/office/officeart/2005/8/layout/hierarchy3"/>
    <dgm:cxn modelId="{5AD5FB2B-AE35-4C52-927A-B2D797D677CC}" type="presOf" srcId="{E6CD14D7-4C28-475E-99C4-D3182F02EE02}" destId="{8164E1DD-D9A7-4DFD-B7AD-DED4622E902D}" srcOrd="0" destOrd="0" presId="urn:microsoft.com/office/officeart/2005/8/layout/hierarchy3"/>
    <dgm:cxn modelId="{2C689328-8380-4A65-86DA-BDD43799C185}" srcId="{B7431594-F4A6-4151-8BF4-4D4137208CC7}" destId="{4A2B6241-2121-420D-9023-F70A0EB63F27}" srcOrd="0" destOrd="0" parTransId="{CA245488-9AFD-418B-988A-8651A167576A}" sibTransId="{65F89646-94EA-4980-BB79-1A934C285361}"/>
    <dgm:cxn modelId="{9FB35E46-BDB2-4647-8E14-0E7071AA6283}" type="presOf" srcId="{E97D4AB9-7C71-4C5F-8D8B-50CD8304F0EB}" destId="{C6826E6D-FAA4-4068-9D26-C1E8DC98350E}" srcOrd="1" destOrd="0" presId="urn:microsoft.com/office/officeart/2005/8/layout/hierarchy3"/>
    <dgm:cxn modelId="{4FD1F3A8-58C6-4117-9954-B70B85F86A90}" srcId="{4C302A31-1C4A-47E7-A85D-4ABC1129934E}" destId="{B7431594-F4A6-4151-8BF4-4D4137208CC7}" srcOrd="2" destOrd="0" parTransId="{0B4CC28C-8378-4D70-A3FD-818A1094E767}" sibTransId="{17AB0DCE-7B75-4B1F-BA43-785C21E2F9EA}"/>
    <dgm:cxn modelId="{A03BC0E6-09BB-4C1B-B0F5-954826AB973F}" type="presOf" srcId="{4A2B6241-2121-420D-9023-F70A0EB63F27}" destId="{379503FB-9009-45E9-91BA-31EDDF9CA7D8}" srcOrd="0" destOrd="0" presId="urn:microsoft.com/office/officeart/2005/8/layout/hierarchy3"/>
    <dgm:cxn modelId="{83458423-7064-41B1-860F-5EC6330BBD4B}" type="presOf" srcId="{E6CD14D7-4C28-475E-99C4-D3182F02EE02}" destId="{14B3F176-29A8-4EB7-8324-A86D367175C4}" srcOrd="1" destOrd="0" presId="urn:microsoft.com/office/officeart/2005/8/layout/hierarchy3"/>
    <dgm:cxn modelId="{44D7B6ED-82E5-4CB8-84C0-43E5C5742047}" type="presOf" srcId="{B7431594-F4A6-4151-8BF4-4D4137208CC7}" destId="{919C2124-76EF-4A45-BF25-1836E74BE02E}" srcOrd="0" destOrd="0" presId="urn:microsoft.com/office/officeart/2005/8/layout/hierarchy3"/>
    <dgm:cxn modelId="{B87E57ED-5E33-4C83-AD78-464E78156258}" type="presOf" srcId="{8DF605A9-9DCA-4E35-BE55-B1CB47289DBD}" destId="{4D61639A-63F2-4061-BF53-FC7A246F0CB0}" srcOrd="0" destOrd="5" presId="urn:microsoft.com/office/officeart/2005/8/layout/hierarchy3"/>
    <dgm:cxn modelId="{484E4FCD-84A8-4471-840E-EA85EF1F614D}" srcId="{0F81E6B3-C364-46E9-B3CF-A51D1C621541}" destId="{04CFD3FB-2740-4AA9-A202-2AD16805ECB0}" srcOrd="3" destOrd="0" parTransId="{CCA40A62-8CA2-4720-A89E-91795D358D01}" sibTransId="{11A7B1C1-C580-4BA8-9810-0BEBA2A67AA2}"/>
    <dgm:cxn modelId="{CAFC4F02-C62B-4119-8747-5B28A18E743F}" type="presOf" srcId="{91E7B270-7CD9-4999-8EE6-B78EB6395ED3}" destId="{6C49CD33-5B7D-4164-AF35-FCC3D5A6C96D}" srcOrd="0" destOrd="0" presId="urn:microsoft.com/office/officeart/2005/8/layout/hierarchy3"/>
    <dgm:cxn modelId="{64580DD2-9E71-4690-AEF6-42861FDA948D}" type="presOf" srcId="{0F81E6B3-C364-46E9-B3CF-A51D1C621541}" destId="{4D61639A-63F2-4061-BF53-FC7A246F0CB0}" srcOrd="0" destOrd="0" presId="urn:microsoft.com/office/officeart/2005/8/layout/hierarchy3"/>
    <dgm:cxn modelId="{933253E8-8176-40D8-8BDB-DEB7ABB57C4B}" srcId="{4C302A31-1C4A-47E7-A85D-4ABC1129934E}" destId="{2B0FE6D5-5B21-49EF-BD36-7BB8F8D647D5}" srcOrd="4" destOrd="0" parTransId="{CB8458CB-55C7-461E-9BD2-B128EE387B5B}" sibTransId="{454E41FD-103A-4204-82EF-BB9C38AFA3FC}"/>
    <dgm:cxn modelId="{6DEC12B1-8F78-4F6A-8F97-E8B6FB37C8FF}" type="presOf" srcId="{8E7CEF64-F5C1-4241-B465-0B13C7566118}" destId="{4D61639A-63F2-4061-BF53-FC7A246F0CB0}" srcOrd="0" destOrd="2" presId="urn:microsoft.com/office/officeart/2005/8/layout/hierarchy3"/>
    <dgm:cxn modelId="{872D17D9-F5EC-4BEB-B2C5-5A9F6681D26C}" type="presOf" srcId="{AA5B7544-D899-4C0E-8127-B05A89302D20}" destId="{63AEAAC3-B2CA-4893-8060-CEDFEBD3F7CD}" srcOrd="0" destOrd="0" presId="urn:microsoft.com/office/officeart/2005/8/layout/hierarchy3"/>
    <dgm:cxn modelId="{4B8CCD3C-7926-41D0-9D10-7E4C36FD10D1}" type="presParOf" srcId="{8892DE04-A823-4CF1-8F48-8119775D2127}" destId="{D1AFB52D-515E-4613-9941-84EC99F96977}" srcOrd="0" destOrd="0" presId="urn:microsoft.com/office/officeart/2005/8/layout/hierarchy3"/>
    <dgm:cxn modelId="{527CB352-4919-4332-B918-C733532CDD25}" type="presParOf" srcId="{D1AFB52D-515E-4613-9941-84EC99F96977}" destId="{21CE2442-A91C-41D0-84A1-58C8183DE8CD}" srcOrd="0" destOrd="0" presId="urn:microsoft.com/office/officeart/2005/8/layout/hierarchy3"/>
    <dgm:cxn modelId="{50BC40E0-4D4E-45D2-898C-A9DDEECCEE35}" type="presParOf" srcId="{21CE2442-A91C-41D0-84A1-58C8183DE8CD}" destId="{63AEAAC3-B2CA-4893-8060-CEDFEBD3F7CD}" srcOrd="0" destOrd="0" presId="urn:microsoft.com/office/officeart/2005/8/layout/hierarchy3"/>
    <dgm:cxn modelId="{B06444F9-2BB7-410B-A166-DEB96BDE931C}" type="presParOf" srcId="{21CE2442-A91C-41D0-84A1-58C8183DE8CD}" destId="{80257A5E-90A9-4416-ACBE-88D95AD49F87}" srcOrd="1" destOrd="0" presId="urn:microsoft.com/office/officeart/2005/8/layout/hierarchy3"/>
    <dgm:cxn modelId="{50BDA944-C650-44DE-B756-0A2BFA9A34E2}" type="presParOf" srcId="{D1AFB52D-515E-4613-9941-84EC99F96977}" destId="{E4BF2315-2175-4B8C-B7CB-89C5D3D7D265}" srcOrd="1" destOrd="0" presId="urn:microsoft.com/office/officeart/2005/8/layout/hierarchy3"/>
    <dgm:cxn modelId="{05900173-8CB5-41C5-8614-41B2E1BBC861}" type="presParOf" srcId="{E4BF2315-2175-4B8C-B7CB-89C5D3D7D265}" destId="{6C49CD33-5B7D-4164-AF35-FCC3D5A6C96D}" srcOrd="0" destOrd="0" presId="urn:microsoft.com/office/officeart/2005/8/layout/hierarchy3"/>
    <dgm:cxn modelId="{737AF5A4-8C31-4293-8476-F5B6FB433AE2}" type="presParOf" srcId="{E4BF2315-2175-4B8C-B7CB-89C5D3D7D265}" destId="{4D61639A-63F2-4061-BF53-FC7A246F0CB0}" srcOrd="1" destOrd="0" presId="urn:microsoft.com/office/officeart/2005/8/layout/hierarchy3"/>
    <dgm:cxn modelId="{E662B901-80F4-417B-BC87-02F972D82CBF}" type="presParOf" srcId="{8892DE04-A823-4CF1-8F48-8119775D2127}" destId="{B1D062F8-B8C1-47CF-9D4B-BB75A7127551}" srcOrd="1" destOrd="0" presId="urn:microsoft.com/office/officeart/2005/8/layout/hierarchy3"/>
    <dgm:cxn modelId="{E2CC3336-FF69-453B-A95A-C24495A50D88}" type="presParOf" srcId="{B1D062F8-B8C1-47CF-9D4B-BB75A7127551}" destId="{FC7234C8-9218-4BAB-BE48-F96DE7B97F62}" srcOrd="0" destOrd="0" presId="urn:microsoft.com/office/officeart/2005/8/layout/hierarchy3"/>
    <dgm:cxn modelId="{761AAA69-933A-4761-A046-E09DC2396436}" type="presParOf" srcId="{FC7234C8-9218-4BAB-BE48-F96DE7B97F62}" destId="{ECCB420A-8857-4E3C-971F-1BD254CF8B79}" srcOrd="0" destOrd="0" presId="urn:microsoft.com/office/officeart/2005/8/layout/hierarchy3"/>
    <dgm:cxn modelId="{864614E9-4B15-4632-99CC-F2D0EDDB9C38}" type="presParOf" srcId="{FC7234C8-9218-4BAB-BE48-F96DE7B97F62}" destId="{C6826E6D-FAA4-4068-9D26-C1E8DC98350E}" srcOrd="1" destOrd="0" presId="urn:microsoft.com/office/officeart/2005/8/layout/hierarchy3"/>
    <dgm:cxn modelId="{C35F8334-8066-48A9-8A5A-C6B5BBCABF26}" type="presParOf" srcId="{B1D062F8-B8C1-47CF-9D4B-BB75A7127551}" destId="{1E3D6ACA-4FD2-4CA6-8909-35BD06060745}" srcOrd="1" destOrd="0" presId="urn:microsoft.com/office/officeart/2005/8/layout/hierarchy3"/>
    <dgm:cxn modelId="{007A41C9-DBEB-4523-B393-73389BF56EFB}" type="presParOf" srcId="{1E3D6ACA-4FD2-4CA6-8909-35BD06060745}" destId="{A1C2CC2E-6946-4352-A256-8A9C56E5D607}" srcOrd="0" destOrd="0" presId="urn:microsoft.com/office/officeart/2005/8/layout/hierarchy3"/>
    <dgm:cxn modelId="{1E5FD6E1-4989-4F2F-82CF-7BAA670047C2}" type="presParOf" srcId="{1E3D6ACA-4FD2-4CA6-8909-35BD06060745}" destId="{CEB4220D-42DF-40B1-9218-6E9979B8A968}" srcOrd="1" destOrd="0" presId="urn:microsoft.com/office/officeart/2005/8/layout/hierarchy3"/>
    <dgm:cxn modelId="{A3BBCBB6-88B1-40DF-99A7-12D5B64045F3}" type="presParOf" srcId="{8892DE04-A823-4CF1-8F48-8119775D2127}" destId="{F6274E70-361C-4F7F-B5AE-1518747D5D5A}" srcOrd="2" destOrd="0" presId="urn:microsoft.com/office/officeart/2005/8/layout/hierarchy3"/>
    <dgm:cxn modelId="{6C892532-1CA7-4379-9EE0-3FC8BA7D84BF}" type="presParOf" srcId="{F6274E70-361C-4F7F-B5AE-1518747D5D5A}" destId="{E7FA95C1-29DC-4C5A-8619-3C7E43114BB5}" srcOrd="0" destOrd="0" presId="urn:microsoft.com/office/officeart/2005/8/layout/hierarchy3"/>
    <dgm:cxn modelId="{9FFC08EB-6FFC-4F4A-82A1-830AC880D408}" type="presParOf" srcId="{E7FA95C1-29DC-4C5A-8619-3C7E43114BB5}" destId="{919C2124-76EF-4A45-BF25-1836E74BE02E}" srcOrd="0" destOrd="0" presId="urn:microsoft.com/office/officeart/2005/8/layout/hierarchy3"/>
    <dgm:cxn modelId="{5A966036-0D17-428F-8EEF-21CDDDC263AC}" type="presParOf" srcId="{E7FA95C1-29DC-4C5A-8619-3C7E43114BB5}" destId="{0E029B36-DE18-4905-8672-C211F16F946A}" srcOrd="1" destOrd="0" presId="urn:microsoft.com/office/officeart/2005/8/layout/hierarchy3"/>
    <dgm:cxn modelId="{E477A0AD-71E4-48FF-95A1-A25FF8A3EDDC}" type="presParOf" srcId="{F6274E70-361C-4F7F-B5AE-1518747D5D5A}" destId="{AFE8E31B-A6F8-47DC-A7AB-88242E4202B5}" srcOrd="1" destOrd="0" presId="urn:microsoft.com/office/officeart/2005/8/layout/hierarchy3"/>
    <dgm:cxn modelId="{38AA6983-261E-40C8-8959-BE61006EAA8C}" type="presParOf" srcId="{AFE8E31B-A6F8-47DC-A7AB-88242E4202B5}" destId="{D7F0EC80-857F-4F7F-BC0F-89BD605FA54F}" srcOrd="0" destOrd="0" presId="urn:microsoft.com/office/officeart/2005/8/layout/hierarchy3"/>
    <dgm:cxn modelId="{8FFBCE1B-46A1-467F-ABD7-3546E3B8F342}" type="presParOf" srcId="{AFE8E31B-A6F8-47DC-A7AB-88242E4202B5}" destId="{379503FB-9009-45E9-91BA-31EDDF9CA7D8}" srcOrd="1" destOrd="0" presId="urn:microsoft.com/office/officeart/2005/8/layout/hierarchy3"/>
    <dgm:cxn modelId="{EE12C488-7A68-442D-986E-8AE609A95E3E}" type="presParOf" srcId="{8892DE04-A823-4CF1-8F48-8119775D2127}" destId="{5BCF1F9B-F067-4BEB-954F-6A9E53700C6A}" srcOrd="3" destOrd="0" presId="urn:microsoft.com/office/officeart/2005/8/layout/hierarchy3"/>
    <dgm:cxn modelId="{7C46F0B1-6545-4608-B259-B99BC8C50F17}" type="presParOf" srcId="{5BCF1F9B-F067-4BEB-954F-6A9E53700C6A}" destId="{BC412C39-2DE6-47DC-9EA0-40EE1AB1C83A}" srcOrd="0" destOrd="0" presId="urn:microsoft.com/office/officeart/2005/8/layout/hierarchy3"/>
    <dgm:cxn modelId="{C16CECFA-CA12-48E9-8078-A32A4340E91D}" type="presParOf" srcId="{BC412C39-2DE6-47DC-9EA0-40EE1AB1C83A}" destId="{8164E1DD-D9A7-4DFD-B7AD-DED4622E902D}" srcOrd="0" destOrd="0" presId="urn:microsoft.com/office/officeart/2005/8/layout/hierarchy3"/>
    <dgm:cxn modelId="{395CBC5F-60DD-4FE9-9E8A-EC0B99F084CF}" type="presParOf" srcId="{BC412C39-2DE6-47DC-9EA0-40EE1AB1C83A}" destId="{14B3F176-29A8-4EB7-8324-A86D367175C4}" srcOrd="1" destOrd="0" presId="urn:microsoft.com/office/officeart/2005/8/layout/hierarchy3"/>
    <dgm:cxn modelId="{F45C56AD-61C2-48F4-B664-9E868962A795}" type="presParOf" srcId="{5BCF1F9B-F067-4BEB-954F-6A9E53700C6A}" destId="{F6E28671-2173-40B2-BFE9-F4597D3CE2B8}" srcOrd="1" destOrd="0" presId="urn:microsoft.com/office/officeart/2005/8/layout/hierarchy3"/>
    <dgm:cxn modelId="{AB9A0CF4-8BCD-43A0-B472-8D6BDC3EB6D3}" type="presParOf" srcId="{F6E28671-2173-40B2-BFE9-F4597D3CE2B8}" destId="{4F4D3509-CE0D-4916-9479-DEDA7C31782E}" srcOrd="0" destOrd="0" presId="urn:microsoft.com/office/officeart/2005/8/layout/hierarchy3"/>
    <dgm:cxn modelId="{53DAB150-BB85-4AEC-9AE6-D85262ACD55E}" type="presParOf" srcId="{F6E28671-2173-40B2-BFE9-F4597D3CE2B8}" destId="{F1F20356-60A9-40DF-98A9-20B0CB836EB2}" srcOrd="1" destOrd="0" presId="urn:microsoft.com/office/officeart/2005/8/layout/hierarchy3"/>
    <dgm:cxn modelId="{A0226409-DA52-4F9F-887D-05044A6B3BD2}" type="presParOf" srcId="{F6E28671-2173-40B2-BFE9-F4597D3CE2B8}" destId="{FB751D7D-76ED-41F5-8BCB-97F0A14F4020}" srcOrd="2" destOrd="0" presId="urn:microsoft.com/office/officeart/2005/8/layout/hierarchy3"/>
    <dgm:cxn modelId="{3C60EC6D-2DD8-44B5-A4D0-99750995147F}" type="presParOf" srcId="{F6E28671-2173-40B2-BFE9-F4597D3CE2B8}" destId="{4EC9B244-415F-4114-A716-3FAF7A0738ED}" srcOrd="3" destOrd="0" presId="urn:microsoft.com/office/officeart/2005/8/layout/hierarchy3"/>
    <dgm:cxn modelId="{EE14EAA0-ECE5-4528-876D-60F1E81D2E7F}" type="presParOf" srcId="{F6E28671-2173-40B2-BFE9-F4597D3CE2B8}" destId="{C54FE4B5-3782-4169-8504-C853E1CF8ED0}" srcOrd="4" destOrd="0" presId="urn:microsoft.com/office/officeart/2005/8/layout/hierarchy3"/>
    <dgm:cxn modelId="{2FBF1801-DDAC-4888-B58D-AA2D53DE4DA2}" type="presParOf" srcId="{F6E28671-2173-40B2-BFE9-F4597D3CE2B8}" destId="{0F395746-D15D-4FE1-BC47-F2121D96154C}" srcOrd="5" destOrd="0" presId="urn:microsoft.com/office/officeart/2005/8/layout/hierarchy3"/>
    <dgm:cxn modelId="{F6F22D89-EE1E-412B-AC1F-8F16956D6F8D}" type="presParOf" srcId="{8892DE04-A823-4CF1-8F48-8119775D2127}" destId="{FF7DE50E-EF8C-4E09-87B2-EC49DD2F3AE5}" srcOrd="4" destOrd="0" presId="urn:microsoft.com/office/officeart/2005/8/layout/hierarchy3"/>
    <dgm:cxn modelId="{3616DF29-04C7-4472-998E-84CCA5CB1F0E}" type="presParOf" srcId="{FF7DE50E-EF8C-4E09-87B2-EC49DD2F3AE5}" destId="{B5C2E79B-6F7D-41EE-B638-2DB9854C8A3E}" srcOrd="0" destOrd="0" presId="urn:microsoft.com/office/officeart/2005/8/layout/hierarchy3"/>
    <dgm:cxn modelId="{11215B24-B1AB-4561-A09B-2F5A0840E4DD}" type="presParOf" srcId="{B5C2E79B-6F7D-41EE-B638-2DB9854C8A3E}" destId="{1BE85E4F-3FBA-48E1-B775-F98A6F6F54D9}" srcOrd="0" destOrd="0" presId="urn:microsoft.com/office/officeart/2005/8/layout/hierarchy3"/>
    <dgm:cxn modelId="{4CA80EEF-BB43-4C40-99EB-0471E12AA8B3}" type="presParOf" srcId="{B5C2E79B-6F7D-41EE-B638-2DB9854C8A3E}" destId="{E8903322-BEEC-4C43-9BA1-AF373E2CE9D0}" srcOrd="1" destOrd="0" presId="urn:microsoft.com/office/officeart/2005/8/layout/hierarchy3"/>
    <dgm:cxn modelId="{4406E777-7E7D-450B-84D6-5DBF0978B592}" type="presParOf" srcId="{FF7DE50E-EF8C-4E09-87B2-EC49DD2F3AE5}" destId="{E2453E94-9F87-490C-A56A-F8B093173CC5}" srcOrd="1" destOrd="0" presId="urn:microsoft.com/office/officeart/2005/8/layout/hierarchy3"/>
    <dgm:cxn modelId="{4C68C332-81C9-479F-B7FA-CD5ED8FCD207}" type="presParOf" srcId="{8892DE04-A823-4CF1-8F48-8119775D2127}" destId="{C9F42FC0-DF96-4B7B-95CC-367C85F63B17}" srcOrd="5" destOrd="0" presId="urn:microsoft.com/office/officeart/2005/8/layout/hierarchy3"/>
    <dgm:cxn modelId="{3D97254E-9E28-4A42-BD49-F8A88BEE6E6C}" type="presParOf" srcId="{C9F42FC0-DF96-4B7B-95CC-367C85F63B17}" destId="{2B5D055D-B24D-47DD-B598-A9D60B1FC9D4}" srcOrd="0" destOrd="0" presId="urn:microsoft.com/office/officeart/2005/8/layout/hierarchy3"/>
    <dgm:cxn modelId="{66E38190-6986-404A-9168-710F3789DF38}" type="presParOf" srcId="{2B5D055D-B24D-47DD-B598-A9D60B1FC9D4}" destId="{024B3ACE-27A5-4E98-93D9-721E3BA97C7E}" srcOrd="0" destOrd="0" presId="urn:microsoft.com/office/officeart/2005/8/layout/hierarchy3"/>
    <dgm:cxn modelId="{8E238152-23DD-4B42-9502-58F8BCABA9F3}" type="presParOf" srcId="{2B5D055D-B24D-47DD-B598-A9D60B1FC9D4}" destId="{694CEDE7-2E99-4658-8730-D712007AF1D1}" srcOrd="1" destOrd="0" presId="urn:microsoft.com/office/officeart/2005/8/layout/hierarchy3"/>
    <dgm:cxn modelId="{C49723C5-DD38-4106-81AB-9638FB79E3E1}" type="presParOf" srcId="{C9F42FC0-DF96-4B7B-95CC-367C85F63B17}" destId="{A8B2381D-19EE-4A3D-8A19-5924F439129D}" srcOrd="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3AEAAC3-B2CA-4893-8060-CEDFEBD3F7CD}">
      <dsp:nvSpPr>
        <dsp:cNvPr id="0" name=""/>
        <dsp:cNvSpPr/>
      </dsp:nvSpPr>
      <dsp:spPr>
        <a:xfrm>
          <a:off x="5475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program{}</a:t>
          </a:r>
          <a:endParaRPr lang="de-DE" sz="2800" kern="1200"/>
        </a:p>
      </dsp:txBody>
      <dsp:txXfrm>
        <a:off x="18397" y="3101856"/>
        <a:ext cx="856523" cy="415339"/>
      </dsp:txXfrm>
    </dsp:sp>
    <dsp:sp modelId="{6C49CD33-5B7D-4164-AF35-FCC3D5A6C96D}">
      <dsp:nvSpPr>
        <dsp:cNvPr id="0" name=""/>
        <dsp:cNvSpPr/>
      </dsp:nvSpPr>
      <dsp:spPr>
        <a:xfrm>
          <a:off x="47992" y="3530117"/>
          <a:ext cx="91440" cy="47936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9368"/>
              </a:lnTo>
              <a:lnTo>
                <a:pt x="133956" y="47936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61639A-63F2-4061-BF53-FC7A246F0CB0}">
      <dsp:nvSpPr>
        <dsp:cNvPr id="0" name=""/>
        <dsp:cNvSpPr/>
      </dsp:nvSpPr>
      <dsp:spPr>
        <a:xfrm>
          <a:off x="181949" y="3640413"/>
          <a:ext cx="705893" cy="73814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rolle[] (enthält)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sourceA{}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comparison=("&lt;","&gt;","=","&lt;=","&gt;=")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sourceB{}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700" kern="1200"/>
            <a:t>tartget{}</a:t>
          </a:r>
        </a:p>
        <a:p>
          <a:pPr marL="57150" lvl="1" indent="-57150" algn="l" defTabSz="311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de-DE" sz="700" kern="1200"/>
        </a:p>
      </dsp:txBody>
      <dsp:txXfrm>
        <a:off x="202624" y="3661088"/>
        <a:ext cx="664543" cy="696794"/>
      </dsp:txXfrm>
    </dsp:sp>
    <dsp:sp modelId="{ECCB420A-8857-4E3C-971F-1BD254CF8B79}">
      <dsp:nvSpPr>
        <dsp:cNvPr id="0" name=""/>
        <dsp:cNvSpPr/>
      </dsp:nvSpPr>
      <dsp:spPr>
        <a:xfrm>
          <a:off x="1108434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target{}</a:t>
          </a:r>
          <a:endParaRPr lang="de-DE" sz="2800" kern="1200"/>
        </a:p>
      </dsp:txBody>
      <dsp:txXfrm>
        <a:off x="1121356" y="3101856"/>
        <a:ext cx="856523" cy="415339"/>
      </dsp:txXfrm>
    </dsp:sp>
    <dsp:sp modelId="{A1C2CC2E-6946-4352-A256-8A9C56E5D607}">
      <dsp:nvSpPr>
        <dsp:cNvPr id="0" name=""/>
        <dsp:cNvSpPr/>
      </dsp:nvSpPr>
      <dsp:spPr>
        <a:xfrm>
          <a:off x="1150951" y="3530117"/>
          <a:ext cx="91440" cy="330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887"/>
              </a:lnTo>
              <a:lnTo>
                <a:pt x="133956" y="330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B4220D-42DF-40B1-9218-6E9979B8A968}">
      <dsp:nvSpPr>
        <dsp:cNvPr id="0" name=""/>
        <dsp:cNvSpPr/>
      </dsp:nvSpPr>
      <dsp:spPr>
        <a:xfrm>
          <a:off x="1284908" y="3640413"/>
          <a:ext cx="705893" cy="441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true{}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or false{}</a:t>
          </a:r>
        </a:p>
      </dsp:txBody>
      <dsp:txXfrm>
        <a:off x="1297830" y="3653335"/>
        <a:ext cx="680049" cy="415339"/>
      </dsp:txXfrm>
    </dsp:sp>
    <dsp:sp modelId="{919C2124-76EF-4A45-BF25-1836E74BE02E}">
      <dsp:nvSpPr>
        <dsp:cNvPr id="0" name=""/>
        <dsp:cNvSpPr/>
      </dsp:nvSpPr>
      <dsp:spPr>
        <a:xfrm>
          <a:off x="2211394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sourceA/B{}</a:t>
          </a:r>
          <a:endParaRPr lang="de-DE" sz="2800" kern="1200"/>
        </a:p>
      </dsp:txBody>
      <dsp:txXfrm>
        <a:off x="2224316" y="3101856"/>
        <a:ext cx="856523" cy="415339"/>
      </dsp:txXfrm>
    </dsp:sp>
    <dsp:sp modelId="{D7F0EC80-857F-4F7F-BC0F-89BD605FA54F}">
      <dsp:nvSpPr>
        <dsp:cNvPr id="0" name=""/>
        <dsp:cNvSpPr/>
      </dsp:nvSpPr>
      <dsp:spPr>
        <a:xfrm>
          <a:off x="2253910" y="3530117"/>
          <a:ext cx="91440" cy="69953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99538"/>
              </a:lnTo>
              <a:lnTo>
                <a:pt x="133956" y="6995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9503FB-9009-45E9-91BA-31EDDF9CA7D8}">
      <dsp:nvSpPr>
        <dsp:cNvPr id="0" name=""/>
        <dsp:cNvSpPr/>
      </dsp:nvSpPr>
      <dsp:spPr>
        <a:xfrm>
          <a:off x="2387867" y="3640413"/>
          <a:ext cx="705893" cy="117848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t" anchorCtr="0">
          <a:noAutofit/>
        </a:bodyPr>
        <a:lstStyle/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source{}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or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value=(strg) 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or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rolle[]</a:t>
          </a:r>
        </a:p>
        <a:p>
          <a:pPr lvl="0" algn="l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de-DE" sz="800" kern="1200"/>
        </a:p>
      </dsp:txBody>
      <dsp:txXfrm>
        <a:off x="2408542" y="3661088"/>
        <a:ext cx="664543" cy="1137135"/>
      </dsp:txXfrm>
    </dsp:sp>
    <dsp:sp modelId="{8164E1DD-D9A7-4DFD-B7AD-DED4622E902D}">
      <dsp:nvSpPr>
        <dsp:cNvPr id="0" name=""/>
        <dsp:cNvSpPr/>
      </dsp:nvSpPr>
      <dsp:spPr>
        <a:xfrm>
          <a:off x="3314353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25400" rIns="38100" bIns="254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2000" kern="1200"/>
            <a:t>source{}</a:t>
          </a:r>
        </a:p>
      </dsp:txBody>
      <dsp:txXfrm>
        <a:off x="3327275" y="3101856"/>
        <a:ext cx="856523" cy="415339"/>
      </dsp:txXfrm>
    </dsp:sp>
    <dsp:sp modelId="{4F4D3509-CE0D-4916-9479-DEDA7C31782E}">
      <dsp:nvSpPr>
        <dsp:cNvPr id="0" name=""/>
        <dsp:cNvSpPr/>
      </dsp:nvSpPr>
      <dsp:spPr>
        <a:xfrm>
          <a:off x="3356870" y="3530117"/>
          <a:ext cx="91440" cy="3308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30887"/>
              </a:lnTo>
              <a:lnTo>
                <a:pt x="133956" y="33088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20356-60A9-40DF-98A9-20B0CB836EB2}">
      <dsp:nvSpPr>
        <dsp:cNvPr id="0" name=""/>
        <dsp:cNvSpPr/>
      </dsp:nvSpPr>
      <dsp:spPr>
        <a:xfrm>
          <a:off x="3490826" y="3640413"/>
          <a:ext cx="705893" cy="441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deviceID=(stg)</a:t>
          </a:r>
        </a:p>
      </dsp:txBody>
      <dsp:txXfrm>
        <a:off x="3503748" y="3653335"/>
        <a:ext cx="680049" cy="415339"/>
      </dsp:txXfrm>
    </dsp:sp>
    <dsp:sp modelId="{FB751D7D-76ED-41F5-8BCB-97F0A14F4020}">
      <dsp:nvSpPr>
        <dsp:cNvPr id="0" name=""/>
        <dsp:cNvSpPr/>
      </dsp:nvSpPr>
      <dsp:spPr>
        <a:xfrm>
          <a:off x="3356870" y="3530117"/>
          <a:ext cx="91440" cy="88236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2367"/>
              </a:lnTo>
              <a:lnTo>
                <a:pt x="133956" y="88236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9B244-415F-4114-A716-3FAF7A0738ED}">
      <dsp:nvSpPr>
        <dsp:cNvPr id="0" name=""/>
        <dsp:cNvSpPr/>
      </dsp:nvSpPr>
      <dsp:spPr>
        <a:xfrm>
          <a:off x="3490826" y="4191893"/>
          <a:ext cx="705893" cy="441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channelName=(strg)</a:t>
          </a:r>
        </a:p>
      </dsp:txBody>
      <dsp:txXfrm>
        <a:off x="3503748" y="4204815"/>
        <a:ext cx="680049" cy="415339"/>
      </dsp:txXfrm>
    </dsp:sp>
    <dsp:sp modelId="{C54FE4B5-3782-4169-8504-C853E1CF8ED0}">
      <dsp:nvSpPr>
        <dsp:cNvPr id="0" name=""/>
        <dsp:cNvSpPr/>
      </dsp:nvSpPr>
      <dsp:spPr>
        <a:xfrm>
          <a:off x="3356870" y="3530117"/>
          <a:ext cx="91440" cy="143384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3847"/>
              </a:lnTo>
              <a:lnTo>
                <a:pt x="133956" y="143384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395746-D15D-4FE1-BC47-F2121D96154C}">
      <dsp:nvSpPr>
        <dsp:cNvPr id="0" name=""/>
        <dsp:cNvSpPr/>
      </dsp:nvSpPr>
      <dsp:spPr>
        <a:xfrm>
          <a:off x="3490826" y="4743373"/>
          <a:ext cx="705893" cy="44118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parameter=(stg)</a:t>
          </a:r>
        </a:p>
      </dsp:txBody>
      <dsp:txXfrm>
        <a:off x="3503748" y="4756295"/>
        <a:ext cx="680049" cy="415339"/>
      </dsp:txXfrm>
    </dsp:sp>
    <dsp:sp modelId="{1BE85E4F-3FBA-48E1-B775-F98A6F6F54D9}">
      <dsp:nvSpPr>
        <dsp:cNvPr id="0" name=""/>
        <dsp:cNvSpPr/>
      </dsp:nvSpPr>
      <dsp:spPr>
        <a:xfrm>
          <a:off x="4417312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true{}</a:t>
          </a:r>
        </a:p>
      </dsp:txBody>
      <dsp:txXfrm>
        <a:off x="4430234" y="3101856"/>
        <a:ext cx="856523" cy="415339"/>
      </dsp:txXfrm>
    </dsp:sp>
    <dsp:sp modelId="{024B3ACE-27A5-4E98-93D9-721E3BA97C7E}">
      <dsp:nvSpPr>
        <dsp:cNvPr id="0" name=""/>
        <dsp:cNvSpPr/>
      </dsp:nvSpPr>
      <dsp:spPr>
        <a:xfrm>
          <a:off x="5520271" y="3088934"/>
          <a:ext cx="882367" cy="44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0160" rIns="15240" bIns="1016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800" kern="1200"/>
            <a:t>false{}</a:t>
          </a:r>
        </a:p>
      </dsp:txBody>
      <dsp:txXfrm>
        <a:off x="5533193" y="3101856"/>
        <a:ext cx="856523" cy="4153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ING-DiBa AG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Schoen, Ullrich</dc:creator>
  <cp:keywords/>
  <dc:description/>
  <cp:lastModifiedBy>uschoen</cp:lastModifiedBy>
  <cp:revision>2</cp:revision>
  <dcterms:created xsi:type="dcterms:W3CDTF">2017-10-09T08:13:00Z</dcterms:created>
  <dcterms:modified xsi:type="dcterms:W3CDTF">2018-01-17T20:35:00Z</dcterms:modified>
</cp:coreProperties>
</file>